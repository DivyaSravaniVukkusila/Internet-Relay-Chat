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039539" w14:textId="77777777" w:rsidR="00CC4069" w:rsidRPr="001230C9" w:rsidRDefault="00AE0541" w:rsidP="00ED3200">
      <w:pPr>
        <w:pStyle w:val="RFCTitle"/>
      </w:pPr>
      <w:r>
        <w:rPr>
          <w:highlight w:val="yellow"/>
        </w:rPr>
        <w:br/>
      </w:r>
      <w:bookmarkStart w:id="0" w:name="_Ref86333091"/>
      <w:bookmarkEnd w:id="0"/>
      <w:r w:rsidR="002F36E6" w:rsidRPr="001230C9">
        <w:t>Internet Relay Chat</w:t>
      </w:r>
    </w:p>
    <w:p w14:paraId="59807CB4" w14:textId="77777777" w:rsidR="008D50C0" w:rsidRPr="001230C9" w:rsidRDefault="006F6F19" w:rsidP="001230C9">
      <w:pPr>
        <w:pStyle w:val="RFCH1-noTOCnonum"/>
      </w:pPr>
      <w:r w:rsidRPr="001230C9">
        <w:t>Status of this Memo</w:t>
      </w:r>
    </w:p>
    <w:p w14:paraId="313CECCB" w14:textId="77777777" w:rsidR="002F361B" w:rsidRPr="00156C7B" w:rsidRDefault="00C031EF" w:rsidP="001230C9">
      <w:pPr>
        <w:jc w:val="both"/>
        <w:rPr>
          <w:b/>
          <w:highlight w:val="red"/>
        </w:rPr>
      </w:pPr>
      <w:r w:rsidRPr="001230C9">
        <w:t xml:space="preserve">This Internet-Draft is submitted in full conformance with the provisions of BCP 78 and BCP 79. </w:t>
      </w:r>
      <w:r w:rsidR="008D50C0" w:rsidRPr="001230C9">
        <w:t>This document may not be modified, and derivative works of it may not be created, except to publish it as an RFC and to translate it into languages other than English.</w:t>
      </w:r>
    </w:p>
    <w:p w14:paraId="0954F4B3" w14:textId="77777777" w:rsidR="001230C9" w:rsidRDefault="002F361B" w:rsidP="00F45B3C">
      <w:pPr>
        <w:jc w:val="both"/>
      </w:pPr>
      <w:r w:rsidRPr="001230C9">
        <w:t>This document may contain material from IETF Documents or IETF Contributions published or made publicly available before November 10, 2008. The person(s) controlling the copyright in some of this material may not have granted the IETF Trust the right to allow modifications of such material outside the IETF Standards Process.  Without obtaining an adequate license from the person(s) controlling the copyright in such materials, this document may not be modified outside the IETF Standards Process, and derivative works of it may not be created outside the IETF Standards Process, except to format it for publication as an RFC or to translate it into languages other than English.</w:t>
      </w:r>
    </w:p>
    <w:p w14:paraId="1B3C3F69" w14:textId="77777777" w:rsidR="008D50C0" w:rsidRPr="001230C9" w:rsidRDefault="008D50C0" w:rsidP="00CB7074">
      <w:pPr>
        <w:jc w:val="both"/>
      </w:pPr>
      <w:r w:rsidRPr="001230C9">
        <w:t>Internet-Drafts are working documents of the Internet Engineering Task Force (IETF), its areas, and its working groups.  Note that other groups may also distribute working documents as Internet-Drafts.</w:t>
      </w:r>
    </w:p>
    <w:p w14:paraId="71596473" w14:textId="77777777" w:rsidR="008D50C0" w:rsidRPr="001230C9" w:rsidRDefault="008D50C0" w:rsidP="00CB7074">
      <w:pPr>
        <w:jc w:val="both"/>
      </w:pPr>
      <w:r w:rsidRPr="001230C9">
        <w:t>Internet-Drafts are draft documents valid for a maximum of six months and may be updated, replaced, or obsoleted by other documents at any time.  It is inappropriate to use Internet-Drafts as reference material or to cite them other than as "work in progress."</w:t>
      </w:r>
    </w:p>
    <w:p w14:paraId="0D6F90A8" w14:textId="77777777" w:rsidR="008D50C0" w:rsidRPr="001230C9" w:rsidRDefault="008D50C0" w:rsidP="00CB7074">
      <w:pPr>
        <w:jc w:val="both"/>
      </w:pPr>
      <w:r w:rsidRPr="001230C9">
        <w:t>The list of current Internet-Drafts can be accessed at</w:t>
      </w:r>
      <w:r w:rsidR="009B0913" w:rsidRPr="001230C9">
        <w:t xml:space="preserve"> </w:t>
      </w:r>
      <w:r w:rsidRPr="001230C9">
        <w:t>http://www.ietf.org/ietf/1id-abstracts.txt</w:t>
      </w:r>
    </w:p>
    <w:p w14:paraId="0C0D40B2" w14:textId="77777777" w:rsidR="008D50C0" w:rsidRPr="001230C9" w:rsidRDefault="008D50C0" w:rsidP="00CB7074">
      <w:pPr>
        <w:jc w:val="both"/>
      </w:pPr>
      <w:r w:rsidRPr="001230C9">
        <w:t>The list of Internet-Draft Shadow Directories can be accessed at</w:t>
      </w:r>
      <w:r w:rsidR="009B0913" w:rsidRPr="001230C9">
        <w:t xml:space="preserve"> </w:t>
      </w:r>
      <w:r w:rsidRPr="001230C9">
        <w:t>http://www.ietf.org/shadow.html</w:t>
      </w:r>
    </w:p>
    <w:p w14:paraId="7377A0F6" w14:textId="7C79B5BA" w:rsidR="008D50C0" w:rsidRPr="001230C9" w:rsidRDefault="008D50C0" w:rsidP="00CB7074">
      <w:pPr>
        <w:jc w:val="both"/>
      </w:pPr>
      <w:r w:rsidRPr="001230C9">
        <w:t xml:space="preserve">This Internet-Draft will expire on </w:t>
      </w:r>
      <w:r w:rsidRPr="001230C9">
        <w:fldChar w:fldCharType="begin"/>
      </w:r>
      <w:r w:rsidRPr="001230C9">
        <w:instrText xml:space="preserve"> IF </w:instrText>
      </w:r>
      <w:r w:rsidRPr="001230C9">
        <w:fldChar w:fldCharType="begin"/>
      </w:r>
      <w:r w:rsidRPr="001230C9">
        <w:instrText xml:space="preserve"> SAVEDATE  \@ "M" \* MERGEFORMAT </w:instrText>
      </w:r>
      <w:r w:rsidRPr="001230C9">
        <w:fldChar w:fldCharType="separate"/>
      </w:r>
      <w:r w:rsidR="009A7B20">
        <w:rPr>
          <w:noProof/>
        </w:rPr>
        <w:instrText>11</w:instrText>
      </w:r>
      <w:r w:rsidRPr="001230C9">
        <w:fldChar w:fldCharType="end"/>
      </w:r>
      <w:r w:rsidRPr="001230C9">
        <w:instrText xml:space="preserve"> = 1 July </w:instrText>
      </w:r>
      <w:r w:rsidRPr="001230C9">
        <w:fldChar w:fldCharType="begin"/>
      </w:r>
      <w:r w:rsidRPr="001230C9">
        <w:instrText xml:space="preserve"> IF </w:instrText>
      </w:r>
      <w:r w:rsidRPr="001230C9">
        <w:fldChar w:fldCharType="begin"/>
      </w:r>
      <w:r w:rsidRPr="001230C9">
        <w:instrText xml:space="preserve"> SAVEDATE \@ "M" \* MERGEFORMAT \* MERGEFORMAT </w:instrText>
      </w:r>
      <w:r w:rsidRPr="001230C9">
        <w:fldChar w:fldCharType="separate"/>
      </w:r>
      <w:r w:rsidR="009A7B20">
        <w:rPr>
          <w:noProof/>
        </w:rPr>
        <w:instrText>11</w:instrText>
      </w:r>
      <w:r w:rsidRPr="001230C9">
        <w:fldChar w:fldCharType="end"/>
      </w:r>
      <w:r w:rsidRPr="001230C9">
        <w:instrText xml:space="preserve"> = 2 August </w:instrText>
      </w:r>
      <w:r w:rsidRPr="001230C9">
        <w:fldChar w:fldCharType="begin"/>
      </w:r>
      <w:r w:rsidRPr="001230C9">
        <w:instrText xml:space="preserve"> IF </w:instrText>
      </w:r>
      <w:r w:rsidRPr="001230C9">
        <w:fldChar w:fldCharType="begin"/>
      </w:r>
      <w:r w:rsidRPr="001230C9">
        <w:instrText xml:space="preserve"> SAVEDATE \@ "M" \* MERGEFORMAT </w:instrText>
      </w:r>
      <w:r w:rsidRPr="001230C9">
        <w:fldChar w:fldCharType="separate"/>
      </w:r>
      <w:r w:rsidR="009A7B20">
        <w:rPr>
          <w:noProof/>
        </w:rPr>
        <w:instrText>11</w:instrText>
      </w:r>
      <w:r w:rsidRPr="001230C9">
        <w:fldChar w:fldCharType="end"/>
      </w:r>
      <w:r w:rsidRPr="001230C9">
        <w:instrText xml:space="preserve"> = 3 September </w:instrText>
      </w:r>
      <w:r w:rsidRPr="001230C9">
        <w:fldChar w:fldCharType="begin"/>
      </w:r>
      <w:r w:rsidRPr="001230C9">
        <w:instrText xml:space="preserve"> IF </w:instrText>
      </w:r>
      <w:r w:rsidRPr="001230C9">
        <w:fldChar w:fldCharType="begin"/>
      </w:r>
      <w:r w:rsidRPr="001230C9">
        <w:instrText xml:space="preserve"> SAVEDATE \@ "M" \* MERGEFORMAT </w:instrText>
      </w:r>
      <w:r w:rsidRPr="001230C9">
        <w:fldChar w:fldCharType="separate"/>
      </w:r>
      <w:r w:rsidR="009A7B20">
        <w:rPr>
          <w:noProof/>
        </w:rPr>
        <w:instrText>11</w:instrText>
      </w:r>
      <w:r w:rsidRPr="001230C9">
        <w:fldChar w:fldCharType="end"/>
      </w:r>
      <w:r w:rsidRPr="001230C9">
        <w:instrText xml:space="preserve"> = 4 October </w:instrText>
      </w:r>
      <w:r w:rsidRPr="001230C9">
        <w:fldChar w:fldCharType="begin"/>
      </w:r>
      <w:r w:rsidRPr="001230C9">
        <w:instrText xml:space="preserve"> IF </w:instrText>
      </w:r>
      <w:r w:rsidRPr="001230C9">
        <w:fldChar w:fldCharType="begin"/>
      </w:r>
      <w:r w:rsidRPr="001230C9">
        <w:instrText xml:space="preserve"> SAVEDATE \@ "M" \* MERGEFORMAT </w:instrText>
      </w:r>
      <w:r w:rsidRPr="001230C9">
        <w:fldChar w:fldCharType="separate"/>
      </w:r>
      <w:r w:rsidR="009A7B20">
        <w:rPr>
          <w:noProof/>
        </w:rPr>
        <w:instrText>11</w:instrText>
      </w:r>
      <w:r w:rsidRPr="001230C9">
        <w:fldChar w:fldCharType="end"/>
      </w:r>
      <w:r w:rsidRPr="001230C9">
        <w:instrText xml:space="preserve"> = 5 November </w:instrText>
      </w:r>
      <w:r w:rsidRPr="001230C9">
        <w:fldChar w:fldCharType="begin"/>
      </w:r>
      <w:r w:rsidRPr="001230C9">
        <w:instrText xml:space="preserve"> IF </w:instrText>
      </w:r>
      <w:r w:rsidRPr="001230C9">
        <w:fldChar w:fldCharType="begin"/>
      </w:r>
      <w:r w:rsidRPr="001230C9">
        <w:instrText xml:space="preserve"> SAVEDATE \@ "M" \* MERGEFORMAT </w:instrText>
      </w:r>
      <w:r w:rsidRPr="001230C9">
        <w:fldChar w:fldCharType="separate"/>
      </w:r>
      <w:r w:rsidR="009A7B20">
        <w:rPr>
          <w:noProof/>
        </w:rPr>
        <w:instrText>11</w:instrText>
      </w:r>
      <w:r w:rsidRPr="001230C9">
        <w:fldChar w:fldCharType="end"/>
      </w:r>
      <w:r w:rsidRPr="001230C9">
        <w:instrText xml:space="preserve"> = 6 December </w:instrText>
      </w:r>
      <w:r w:rsidRPr="001230C9">
        <w:fldChar w:fldCharType="begin"/>
      </w:r>
      <w:r w:rsidRPr="001230C9">
        <w:instrText xml:space="preserve"> IF </w:instrText>
      </w:r>
      <w:r w:rsidRPr="001230C9">
        <w:fldChar w:fldCharType="begin"/>
      </w:r>
      <w:r w:rsidRPr="001230C9">
        <w:instrText xml:space="preserve"> SAVEDATE \@ "M" \* MERGEFORMAT </w:instrText>
      </w:r>
      <w:r w:rsidRPr="001230C9">
        <w:fldChar w:fldCharType="separate"/>
      </w:r>
      <w:r w:rsidR="009A7B20">
        <w:rPr>
          <w:noProof/>
        </w:rPr>
        <w:instrText>11</w:instrText>
      </w:r>
      <w:r w:rsidRPr="001230C9">
        <w:fldChar w:fldCharType="end"/>
      </w:r>
      <w:r w:rsidRPr="001230C9">
        <w:instrText xml:space="preserve"> = 7 January </w:instrText>
      </w:r>
      <w:r w:rsidRPr="001230C9">
        <w:fldChar w:fldCharType="begin"/>
      </w:r>
      <w:r w:rsidRPr="001230C9">
        <w:instrText xml:space="preserve"> IF </w:instrText>
      </w:r>
      <w:r w:rsidRPr="001230C9">
        <w:fldChar w:fldCharType="begin"/>
      </w:r>
      <w:r w:rsidRPr="001230C9">
        <w:instrText xml:space="preserve"> SAVEDATE \@ "M" \* MERGEFORMAT </w:instrText>
      </w:r>
      <w:r w:rsidRPr="001230C9">
        <w:fldChar w:fldCharType="separate"/>
      </w:r>
      <w:r w:rsidR="009A7B20">
        <w:rPr>
          <w:noProof/>
        </w:rPr>
        <w:instrText>11</w:instrText>
      </w:r>
      <w:r w:rsidRPr="001230C9">
        <w:fldChar w:fldCharType="end"/>
      </w:r>
      <w:r w:rsidRPr="001230C9">
        <w:instrText xml:space="preserve"> = 8 February </w:instrText>
      </w:r>
      <w:r w:rsidRPr="001230C9">
        <w:fldChar w:fldCharType="begin"/>
      </w:r>
      <w:r w:rsidRPr="001230C9">
        <w:instrText xml:space="preserve"> IF </w:instrText>
      </w:r>
      <w:r w:rsidRPr="001230C9">
        <w:fldChar w:fldCharType="begin"/>
      </w:r>
      <w:r w:rsidRPr="001230C9">
        <w:instrText xml:space="preserve"> SAVEDATE \@ "M" \* MERGEFORMAT </w:instrText>
      </w:r>
      <w:r w:rsidRPr="001230C9">
        <w:fldChar w:fldCharType="separate"/>
      </w:r>
      <w:r w:rsidR="009A7B20">
        <w:rPr>
          <w:noProof/>
        </w:rPr>
        <w:instrText>11</w:instrText>
      </w:r>
      <w:r w:rsidRPr="001230C9">
        <w:fldChar w:fldCharType="end"/>
      </w:r>
      <w:r w:rsidRPr="001230C9">
        <w:instrText xml:space="preserve"> = 9 March </w:instrText>
      </w:r>
      <w:r w:rsidRPr="001230C9">
        <w:fldChar w:fldCharType="begin"/>
      </w:r>
      <w:r w:rsidRPr="001230C9">
        <w:instrText xml:space="preserve"> IF </w:instrText>
      </w:r>
      <w:r w:rsidRPr="001230C9">
        <w:fldChar w:fldCharType="begin"/>
      </w:r>
      <w:r w:rsidRPr="001230C9">
        <w:instrText xml:space="preserve"> SAVEDATE \@ "M" \* MERGEFORMAT </w:instrText>
      </w:r>
      <w:r w:rsidRPr="001230C9">
        <w:fldChar w:fldCharType="separate"/>
      </w:r>
      <w:r w:rsidR="009A7B20">
        <w:rPr>
          <w:noProof/>
        </w:rPr>
        <w:instrText>11</w:instrText>
      </w:r>
      <w:r w:rsidRPr="001230C9">
        <w:fldChar w:fldCharType="end"/>
      </w:r>
      <w:r w:rsidRPr="001230C9">
        <w:instrText xml:space="preserve"> = 10 April </w:instrText>
      </w:r>
      <w:r w:rsidRPr="001230C9">
        <w:fldChar w:fldCharType="begin"/>
      </w:r>
      <w:r w:rsidRPr="001230C9">
        <w:instrText xml:space="preserve"> IF </w:instrText>
      </w:r>
      <w:r w:rsidRPr="001230C9">
        <w:fldChar w:fldCharType="begin"/>
      </w:r>
      <w:r w:rsidRPr="001230C9">
        <w:instrText xml:space="preserve"> SAVEDATE \@ "M" \* MERGEFORMAT </w:instrText>
      </w:r>
      <w:r w:rsidRPr="001230C9">
        <w:fldChar w:fldCharType="separate"/>
      </w:r>
      <w:r w:rsidR="009A7B20">
        <w:rPr>
          <w:noProof/>
        </w:rPr>
        <w:instrText>11</w:instrText>
      </w:r>
      <w:r w:rsidRPr="001230C9">
        <w:fldChar w:fldCharType="end"/>
      </w:r>
      <w:r w:rsidRPr="001230C9">
        <w:instrText xml:space="preserve"> = 11 May </w:instrText>
      </w:r>
      <w:r w:rsidRPr="001230C9">
        <w:fldChar w:fldCharType="begin"/>
      </w:r>
      <w:r w:rsidRPr="001230C9">
        <w:instrText xml:space="preserve"> IF </w:instrText>
      </w:r>
      <w:r w:rsidRPr="001230C9">
        <w:fldChar w:fldCharType="begin"/>
      </w:r>
      <w:r w:rsidRPr="001230C9">
        <w:instrText xml:space="preserve"> SAVEDATE \@ "M" \* MERGEFORMAT </w:instrText>
      </w:r>
      <w:r w:rsidRPr="001230C9">
        <w:fldChar w:fldCharType="separate"/>
      </w:r>
      <w:r w:rsidR="002F36E6" w:rsidRPr="001230C9">
        <w:rPr>
          <w:noProof/>
        </w:rPr>
        <w:instrText>0</w:instrText>
      </w:r>
      <w:r w:rsidRPr="001230C9">
        <w:fldChar w:fldCharType="end"/>
      </w:r>
      <w:r w:rsidRPr="001230C9">
        <w:instrText xml:space="preserve"> = 12 June "Fail" \* MERGEFORMAT </w:instrText>
      </w:r>
      <w:r w:rsidRPr="001230C9">
        <w:fldChar w:fldCharType="separate"/>
      </w:r>
      <w:r w:rsidR="002F36E6" w:rsidRPr="001230C9">
        <w:rPr>
          <w:noProof/>
        </w:rPr>
        <w:instrText>Fail</w:instrText>
      </w:r>
      <w:r w:rsidRPr="001230C9">
        <w:fldChar w:fldCharType="end"/>
      </w:r>
      <w:r w:rsidRPr="001230C9">
        <w:instrText xml:space="preserve"> \* MERGEFORMAT </w:instrText>
      </w:r>
      <w:r w:rsidRPr="001230C9">
        <w:fldChar w:fldCharType="separate"/>
      </w:r>
      <w:r w:rsidR="009A7B20" w:rsidRPr="001230C9">
        <w:rPr>
          <w:noProof/>
        </w:rPr>
        <w:instrText>May</w:instrText>
      </w:r>
      <w:r w:rsidRPr="001230C9">
        <w:fldChar w:fldCharType="end"/>
      </w:r>
      <w:r w:rsidRPr="001230C9">
        <w:instrText xml:space="preserve"> \* MERGEFORMAT </w:instrText>
      </w:r>
      <w:r w:rsidRPr="001230C9">
        <w:fldChar w:fldCharType="separate"/>
      </w:r>
      <w:r w:rsidR="009A7B20" w:rsidRPr="001230C9">
        <w:rPr>
          <w:noProof/>
        </w:rPr>
        <w:instrText>May</w:instrText>
      </w:r>
      <w:r w:rsidRPr="001230C9">
        <w:fldChar w:fldCharType="end"/>
      </w:r>
      <w:r w:rsidRPr="001230C9">
        <w:instrText xml:space="preserve"> \* MERGEFORMAT </w:instrText>
      </w:r>
      <w:r w:rsidRPr="001230C9">
        <w:fldChar w:fldCharType="separate"/>
      </w:r>
      <w:r w:rsidR="009A7B20" w:rsidRPr="001230C9">
        <w:rPr>
          <w:noProof/>
        </w:rPr>
        <w:instrText>May</w:instrText>
      </w:r>
      <w:r w:rsidRPr="001230C9">
        <w:fldChar w:fldCharType="end"/>
      </w:r>
      <w:r w:rsidRPr="001230C9">
        <w:instrText xml:space="preserve"> \* MERGEFORMAT </w:instrText>
      </w:r>
      <w:r w:rsidRPr="001230C9">
        <w:fldChar w:fldCharType="separate"/>
      </w:r>
      <w:r w:rsidR="009A7B20" w:rsidRPr="001230C9">
        <w:rPr>
          <w:noProof/>
        </w:rPr>
        <w:instrText>May</w:instrText>
      </w:r>
      <w:r w:rsidRPr="001230C9">
        <w:fldChar w:fldCharType="end"/>
      </w:r>
      <w:r w:rsidRPr="001230C9">
        <w:instrText xml:space="preserve"> \* MERGEFORMAT </w:instrText>
      </w:r>
      <w:r w:rsidRPr="001230C9">
        <w:fldChar w:fldCharType="separate"/>
      </w:r>
      <w:r w:rsidR="009A7B20" w:rsidRPr="001230C9">
        <w:rPr>
          <w:noProof/>
        </w:rPr>
        <w:instrText>May</w:instrText>
      </w:r>
      <w:r w:rsidRPr="001230C9">
        <w:fldChar w:fldCharType="end"/>
      </w:r>
      <w:r w:rsidRPr="001230C9">
        <w:instrText xml:space="preserve"> \* MERGEFORMAT </w:instrText>
      </w:r>
      <w:r w:rsidRPr="001230C9">
        <w:fldChar w:fldCharType="separate"/>
      </w:r>
      <w:r w:rsidR="009A7B20" w:rsidRPr="001230C9">
        <w:rPr>
          <w:noProof/>
        </w:rPr>
        <w:instrText>May</w:instrText>
      </w:r>
      <w:r w:rsidRPr="001230C9">
        <w:fldChar w:fldCharType="end"/>
      </w:r>
      <w:r w:rsidRPr="001230C9">
        <w:instrText xml:space="preserve"> \* MERGEFORMAT </w:instrText>
      </w:r>
      <w:r w:rsidRPr="001230C9">
        <w:fldChar w:fldCharType="separate"/>
      </w:r>
      <w:r w:rsidR="009A7B20" w:rsidRPr="001230C9">
        <w:rPr>
          <w:noProof/>
        </w:rPr>
        <w:instrText>May</w:instrText>
      </w:r>
      <w:r w:rsidRPr="001230C9">
        <w:fldChar w:fldCharType="end"/>
      </w:r>
      <w:r w:rsidRPr="001230C9">
        <w:instrText xml:space="preserve">  \* MERGEFORMAT </w:instrText>
      </w:r>
      <w:r w:rsidRPr="001230C9">
        <w:fldChar w:fldCharType="separate"/>
      </w:r>
      <w:r w:rsidR="009A7B20" w:rsidRPr="001230C9">
        <w:rPr>
          <w:noProof/>
        </w:rPr>
        <w:instrText>May</w:instrText>
      </w:r>
      <w:r w:rsidRPr="001230C9">
        <w:fldChar w:fldCharType="end"/>
      </w:r>
      <w:r w:rsidRPr="001230C9">
        <w:instrText xml:space="preserve"> \* MERGEFORMAT </w:instrText>
      </w:r>
      <w:r w:rsidRPr="001230C9">
        <w:fldChar w:fldCharType="separate"/>
      </w:r>
      <w:r w:rsidR="009A7B20" w:rsidRPr="001230C9">
        <w:rPr>
          <w:noProof/>
        </w:rPr>
        <w:instrText>May</w:instrText>
      </w:r>
      <w:r w:rsidRPr="001230C9">
        <w:fldChar w:fldCharType="end"/>
      </w:r>
      <w:r w:rsidRPr="001230C9">
        <w:instrText xml:space="preserve"> \* MERGEFORMAT </w:instrText>
      </w:r>
      <w:r w:rsidRPr="001230C9">
        <w:fldChar w:fldCharType="separate"/>
      </w:r>
      <w:r w:rsidR="009A7B20" w:rsidRPr="001230C9">
        <w:rPr>
          <w:noProof/>
        </w:rPr>
        <w:instrText>May</w:instrText>
      </w:r>
      <w:r w:rsidRPr="001230C9">
        <w:fldChar w:fldCharType="end"/>
      </w:r>
      <w:r w:rsidRPr="001230C9">
        <w:instrText xml:space="preserve"> \* MERGEFORMAT </w:instrText>
      </w:r>
      <w:r w:rsidRPr="001230C9">
        <w:fldChar w:fldCharType="separate"/>
      </w:r>
      <w:r w:rsidR="009A7B20" w:rsidRPr="001230C9">
        <w:rPr>
          <w:noProof/>
        </w:rPr>
        <w:t>May</w:t>
      </w:r>
      <w:r w:rsidRPr="001230C9">
        <w:fldChar w:fldCharType="end"/>
      </w:r>
      <w:r w:rsidRPr="001230C9">
        <w:t xml:space="preserve"> </w:t>
      </w:r>
      <w:r w:rsidRPr="001230C9">
        <w:fldChar w:fldCharType="begin"/>
      </w:r>
      <w:r w:rsidRPr="001230C9">
        <w:instrText xml:space="preserve"> DATE  \@ "d," </w:instrText>
      </w:r>
      <w:r w:rsidRPr="001230C9">
        <w:fldChar w:fldCharType="separate"/>
      </w:r>
      <w:r w:rsidR="009A7B20">
        <w:rPr>
          <w:noProof/>
        </w:rPr>
        <w:t>29,</w:t>
      </w:r>
      <w:r w:rsidRPr="001230C9">
        <w:fldChar w:fldCharType="end"/>
      </w:r>
      <w:r w:rsidRPr="001230C9">
        <w:t xml:space="preserve"> </w:t>
      </w:r>
      <w:r w:rsidRPr="001230C9">
        <w:fldChar w:fldCharType="begin"/>
      </w:r>
      <w:r w:rsidRPr="001230C9">
        <w:instrText xml:space="preserve"> IF </w:instrText>
      </w:r>
      <w:r w:rsidRPr="001230C9">
        <w:fldChar w:fldCharType="begin"/>
      </w:r>
      <w:r w:rsidRPr="001230C9">
        <w:instrText xml:space="preserve"> SAVEDATE \@ "M" \* MERGEFORMAT </w:instrText>
      </w:r>
      <w:r w:rsidRPr="001230C9">
        <w:fldChar w:fldCharType="separate"/>
      </w:r>
      <w:r w:rsidR="009A7B20">
        <w:rPr>
          <w:noProof/>
        </w:rPr>
        <w:instrText>11</w:instrText>
      </w:r>
      <w:r w:rsidRPr="001230C9">
        <w:fldChar w:fldCharType="end"/>
      </w:r>
      <w:r w:rsidRPr="001230C9">
        <w:instrText xml:space="preserve"> &lt; 7 </w:instrText>
      </w:r>
      <w:r w:rsidRPr="001230C9">
        <w:fldChar w:fldCharType="begin"/>
      </w:r>
      <w:r w:rsidRPr="001230C9">
        <w:instrText xml:space="preserve"> SAVEDATE \@ "YYYY" \* MERGEFORMAT </w:instrText>
      </w:r>
      <w:r w:rsidRPr="001230C9">
        <w:fldChar w:fldCharType="separate"/>
      </w:r>
      <w:r w:rsidR="002F36E6" w:rsidRPr="001230C9">
        <w:rPr>
          <w:noProof/>
        </w:rPr>
        <w:instrText>0000</w:instrText>
      </w:r>
      <w:r w:rsidRPr="001230C9">
        <w:fldChar w:fldCharType="end"/>
      </w:r>
      <w:r w:rsidRPr="001230C9">
        <w:instrText xml:space="preserve"> </w:instrText>
      </w:r>
      <w:r w:rsidRPr="001230C9">
        <w:fldChar w:fldCharType="begin"/>
      </w:r>
      <w:r w:rsidRPr="001230C9">
        <w:instrText xml:space="preserve"> IF </w:instrText>
      </w:r>
      <w:r w:rsidRPr="001230C9">
        <w:fldChar w:fldCharType="begin"/>
      </w:r>
      <w:r w:rsidRPr="001230C9">
        <w:instrText xml:space="preserve"> SAVEDATE \@ "M" \* MERGEFORMAT </w:instrText>
      </w:r>
      <w:r w:rsidRPr="001230C9">
        <w:fldChar w:fldCharType="separate"/>
      </w:r>
      <w:r w:rsidR="009A7B20">
        <w:rPr>
          <w:noProof/>
        </w:rPr>
        <w:instrText>11</w:instrText>
      </w:r>
      <w:r w:rsidRPr="001230C9">
        <w:fldChar w:fldCharType="end"/>
      </w:r>
      <w:r w:rsidRPr="001230C9">
        <w:instrText xml:space="preserve"> &gt; 6 </w:instrText>
      </w:r>
      <w:r w:rsidRPr="001230C9">
        <w:fldChar w:fldCharType="begin"/>
      </w:r>
      <w:r w:rsidRPr="001230C9">
        <w:instrText xml:space="preserve"> = </w:instrText>
      </w:r>
      <w:r w:rsidRPr="001230C9">
        <w:fldChar w:fldCharType="begin"/>
      </w:r>
      <w:r w:rsidRPr="001230C9">
        <w:instrText xml:space="preserve"> SAVEDATE \@ "YYYY" \* MERGEFORMAT </w:instrText>
      </w:r>
      <w:r w:rsidRPr="001230C9">
        <w:fldChar w:fldCharType="separate"/>
      </w:r>
      <w:r w:rsidR="009A7B20">
        <w:rPr>
          <w:noProof/>
        </w:rPr>
        <w:instrText>2018</w:instrText>
      </w:r>
      <w:r w:rsidRPr="001230C9">
        <w:fldChar w:fldCharType="end"/>
      </w:r>
      <w:r w:rsidRPr="001230C9">
        <w:instrText xml:space="preserve"> + 1 \* MERGEFORMAT </w:instrText>
      </w:r>
      <w:r w:rsidRPr="001230C9">
        <w:fldChar w:fldCharType="separate"/>
      </w:r>
      <w:r w:rsidR="00753DF3" w:rsidRPr="001230C9">
        <w:rPr>
          <w:noProof/>
        </w:rPr>
        <w:instrText>2009</w:instrText>
      </w:r>
      <w:r w:rsidRPr="001230C9">
        <w:fldChar w:fldCharType="end"/>
      </w:r>
      <w:r w:rsidRPr="001230C9">
        <w:instrText xml:space="preserve"> "Fail" \* MERGEFORMAT  \* MERGEFORMAT </w:instrText>
      </w:r>
      <w:r w:rsidRPr="001230C9">
        <w:fldChar w:fldCharType="separate"/>
      </w:r>
      <w:r w:rsidR="009A7B20" w:rsidRPr="001230C9">
        <w:rPr>
          <w:noProof/>
        </w:rPr>
        <w:instrText>2009</w:instrText>
      </w:r>
      <w:r w:rsidRPr="001230C9">
        <w:fldChar w:fldCharType="end"/>
      </w:r>
      <w:r w:rsidRPr="001230C9">
        <w:instrText xml:space="preserve"> \* MERGEFORMAT </w:instrText>
      </w:r>
      <w:r w:rsidRPr="001230C9">
        <w:fldChar w:fldCharType="separate"/>
      </w:r>
      <w:r w:rsidR="009A7B20" w:rsidRPr="001230C9">
        <w:rPr>
          <w:noProof/>
        </w:rPr>
        <w:t>2009</w:t>
      </w:r>
      <w:r w:rsidRPr="001230C9">
        <w:fldChar w:fldCharType="end"/>
      </w:r>
      <w:r w:rsidRPr="001230C9">
        <w:t>.</w:t>
      </w:r>
    </w:p>
    <w:p w14:paraId="4F66F554" w14:textId="77777777" w:rsidR="00156C7B" w:rsidRPr="001230C9" w:rsidRDefault="002E1F5F" w:rsidP="00CB7074">
      <w:pPr>
        <w:pStyle w:val="RFCH1-noTOCnonum"/>
        <w:jc w:val="both"/>
      </w:pPr>
      <w:r w:rsidRPr="001230C9">
        <w:t>Copyright Notice</w:t>
      </w:r>
    </w:p>
    <w:p w14:paraId="3BDE6A03" w14:textId="222137B2" w:rsidR="00316AC2" w:rsidRDefault="002E1F5F" w:rsidP="00CB7074">
      <w:pPr>
        <w:jc w:val="both"/>
        <w:rPr>
          <w:highlight w:val="red"/>
        </w:rPr>
      </w:pPr>
      <w:r w:rsidRPr="001230C9">
        <w:t xml:space="preserve">Copyright (c) </w:t>
      </w:r>
      <w:r w:rsidRPr="001230C9">
        <w:fldChar w:fldCharType="begin"/>
      </w:r>
      <w:r w:rsidRPr="001230C9">
        <w:instrText xml:space="preserve"> SAVEDATE  \@ "yyyy"  \* MERGEFORMAT </w:instrText>
      </w:r>
      <w:r w:rsidRPr="001230C9">
        <w:fldChar w:fldCharType="separate"/>
      </w:r>
      <w:r w:rsidR="009A7B20">
        <w:rPr>
          <w:noProof/>
        </w:rPr>
        <w:t>2018</w:t>
      </w:r>
      <w:r w:rsidRPr="001230C9">
        <w:fldChar w:fldCharType="end"/>
      </w:r>
      <w:r w:rsidRPr="001230C9">
        <w:t xml:space="preserve"> IETF Trust and the persons identified as the document authors. All rights reserved.</w:t>
      </w:r>
    </w:p>
    <w:p w14:paraId="5E95CE67" w14:textId="77777777" w:rsidR="00316AC2" w:rsidRDefault="002E1F5F" w:rsidP="00CB7074">
      <w:pPr>
        <w:jc w:val="both"/>
      </w:pPr>
      <w:r w:rsidRPr="00CB7074">
        <w:lastRenderedPageBreak/>
        <w:t>This document is subject to BCP 78 and the IETF Trust’s Legal Provisions Relating</w:t>
      </w:r>
      <w:r w:rsidR="006431BF">
        <w:t xml:space="preserve"> </w:t>
      </w:r>
      <w:r w:rsidRPr="00CB7074">
        <w:t>to IETF Documents</w:t>
      </w:r>
      <w:r w:rsidR="00A179ED" w:rsidRPr="00CB7074">
        <w:t xml:space="preserve"> (http://trustee.ietf.org/license-info)</w:t>
      </w:r>
      <w:r w:rsidRPr="00CB7074">
        <w:t xml:space="preserve"> </w:t>
      </w:r>
      <w:r w:rsidR="006677A8" w:rsidRPr="00CB7074">
        <w:t>in effect on the date of publication of this document</w:t>
      </w:r>
      <w:r w:rsidRPr="00CB7074">
        <w:t>. Please review these documents carefully, as they describe your rights and restrictions with respect to this document.</w:t>
      </w:r>
      <w:r w:rsidR="00A179ED" w:rsidRPr="00CB7074">
        <w:t xml:space="preserve"> Code Components extracted from this document must include Simplified BSD License text as described in Section 4.e of the Trust Legal Provisions and are provided without warranty as described in the </w:t>
      </w:r>
      <w:r w:rsidR="006148C6" w:rsidRPr="00CB7074">
        <w:t xml:space="preserve">Simplified </w:t>
      </w:r>
      <w:r w:rsidR="00A179ED" w:rsidRPr="00CB7074">
        <w:t>BSD License.</w:t>
      </w:r>
      <w:r w:rsidR="00316AC2" w:rsidRPr="00CB7074">
        <w:t xml:space="preserve"> </w:t>
      </w:r>
    </w:p>
    <w:p w14:paraId="341C330A" w14:textId="77777777" w:rsidR="0010357E" w:rsidRDefault="0010357E" w:rsidP="00072E31">
      <w:pPr>
        <w:ind w:left="0"/>
      </w:pPr>
      <w:r w:rsidRPr="008A3BF3">
        <w:t>Abstract</w:t>
      </w:r>
    </w:p>
    <w:p w14:paraId="38DED682" w14:textId="77777777" w:rsidR="006F6F19" w:rsidRPr="00DA1B42" w:rsidRDefault="000374FE" w:rsidP="009C3FA9">
      <w:pPr>
        <w:jc w:val="both"/>
      </w:pPr>
      <w:r w:rsidRPr="009C3FA9">
        <w:t>Most of the communication networks are based on the client-server architecture</w:t>
      </w:r>
      <w:r w:rsidR="005C248B" w:rsidRPr="009C3FA9">
        <w:t xml:space="preserve"> and </w:t>
      </w:r>
      <w:r w:rsidR="00D44F03">
        <w:t>various protocols are developed to support various applications</w:t>
      </w:r>
      <w:r w:rsidR="00752EAC">
        <w:t>.</w:t>
      </w:r>
      <w:r w:rsidRPr="009C3FA9">
        <w:t xml:space="preserve"> Internet Relay Chat</w:t>
      </w:r>
      <w:r w:rsidR="00F707D1">
        <w:t xml:space="preserve"> (IRC)</w:t>
      </w:r>
      <w:r w:rsidRPr="009C3FA9">
        <w:t xml:space="preserve"> is one of the examples that is based on this architecture. </w:t>
      </w:r>
      <w:r w:rsidR="005C248B" w:rsidRPr="009C3FA9">
        <w:t xml:space="preserve">This document describes about </w:t>
      </w:r>
      <w:r w:rsidR="00673344">
        <w:t xml:space="preserve">the </w:t>
      </w:r>
      <w:r w:rsidR="00F707D1">
        <w:t xml:space="preserve">working of this application and </w:t>
      </w:r>
      <w:r w:rsidR="00673344">
        <w:t>IRC</w:t>
      </w:r>
      <w:r w:rsidR="00F707D1">
        <w:t xml:space="preserve"> </w:t>
      </w:r>
      <w:r w:rsidR="00685162">
        <w:t>protocol</w:t>
      </w:r>
      <w:r w:rsidR="001E0D94" w:rsidRPr="009C3FA9">
        <w:t>.</w:t>
      </w:r>
    </w:p>
    <w:p w14:paraId="57D804D4" w14:textId="77777777" w:rsidR="006F6F19" w:rsidRDefault="006F6F19" w:rsidP="00CC4069">
      <w:pPr>
        <w:pStyle w:val="RFCH1-noTOCnonum"/>
      </w:pPr>
      <w:r w:rsidRPr="00F86D27">
        <w:t>Table of Contents</w:t>
      </w:r>
    </w:p>
    <w:p w14:paraId="153E1D6C" w14:textId="77777777" w:rsidR="00147470" w:rsidRDefault="00147470" w:rsidP="00CA6DA8">
      <w:pPr>
        <w:pStyle w:val="TOC1"/>
      </w:pPr>
    </w:p>
    <w:p w14:paraId="0AFB7B00" w14:textId="3E729737" w:rsidR="009812A3" w:rsidRPr="0001360E" w:rsidRDefault="00581409" w:rsidP="00CA6DA8">
      <w:pPr>
        <w:pStyle w:val="TOC1"/>
        <w:rPr>
          <w:rFonts w:ascii="Calibri" w:eastAsia="Times New Roman" w:hAnsi="Calibri" w:cs="Times New Roman"/>
          <w:sz w:val="22"/>
          <w:szCs w:val="22"/>
        </w:rPr>
      </w:pPr>
      <w:r>
        <w:fldChar w:fldCharType="begin"/>
      </w:r>
      <w:r>
        <w:instrText xml:space="preserve"> TOC \o \h \z \u </w:instrText>
      </w:r>
      <w:r>
        <w:fldChar w:fldCharType="separate"/>
      </w:r>
      <w:hyperlink w:anchor="_Toc258322660" w:history="1">
        <w:r w:rsidR="009812A3" w:rsidRPr="0001360E">
          <w:rPr>
            <w:rStyle w:val="Hyperlink"/>
          </w:rPr>
          <w:t>1. Introduction</w:t>
        </w:r>
        <w:r w:rsidR="009812A3" w:rsidRPr="0001360E">
          <w:rPr>
            <w:webHidden/>
          </w:rPr>
          <w:tab/>
        </w:r>
        <w:r w:rsidR="009812A3" w:rsidRPr="0001360E">
          <w:rPr>
            <w:webHidden/>
          </w:rPr>
          <w:fldChar w:fldCharType="begin"/>
        </w:r>
        <w:r w:rsidR="009812A3" w:rsidRPr="0001360E">
          <w:rPr>
            <w:webHidden/>
          </w:rPr>
          <w:instrText xml:space="preserve"> PAGEREF _Toc258322660 \h </w:instrText>
        </w:r>
        <w:r w:rsidR="009812A3" w:rsidRPr="0001360E">
          <w:rPr>
            <w:webHidden/>
          </w:rPr>
        </w:r>
        <w:r w:rsidR="009812A3" w:rsidRPr="0001360E">
          <w:rPr>
            <w:webHidden/>
          </w:rPr>
          <w:fldChar w:fldCharType="separate"/>
        </w:r>
        <w:r w:rsidR="003F1365">
          <w:rPr>
            <w:webHidden/>
          </w:rPr>
          <w:t>2</w:t>
        </w:r>
        <w:r w:rsidR="009812A3" w:rsidRPr="0001360E">
          <w:rPr>
            <w:webHidden/>
          </w:rPr>
          <w:fldChar w:fldCharType="end"/>
        </w:r>
      </w:hyperlink>
    </w:p>
    <w:p w14:paraId="6CAA5C67" w14:textId="5A495B46" w:rsidR="009812A3" w:rsidRPr="0001360E" w:rsidRDefault="00E41C92" w:rsidP="00CA6DA8">
      <w:pPr>
        <w:pStyle w:val="TOC1"/>
        <w:rPr>
          <w:rFonts w:ascii="Calibri" w:eastAsia="Times New Roman" w:hAnsi="Calibri" w:cs="Times New Roman"/>
          <w:sz w:val="22"/>
          <w:szCs w:val="22"/>
        </w:rPr>
      </w:pPr>
      <w:hyperlink w:anchor="_Toc258322662" w:history="1">
        <w:r w:rsidR="009812A3" w:rsidRPr="0001360E">
          <w:rPr>
            <w:rStyle w:val="Hyperlink"/>
          </w:rPr>
          <w:t>2. Conventions used in this document</w:t>
        </w:r>
        <w:r w:rsidR="009812A3" w:rsidRPr="0001360E">
          <w:rPr>
            <w:webHidden/>
          </w:rPr>
          <w:tab/>
        </w:r>
        <w:r w:rsidR="009812A3" w:rsidRPr="0001360E">
          <w:rPr>
            <w:webHidden/>
          </w:rPr>
          <w:fldChar w:fldCharType="begin"/>
        </w:r>
        <w:r w:rsidR="009812A3" w:rsidRPr="0001360E">
          <w:rPr>
            <w:webHidden/>
          </w:rPr>
          <w:instrText xml:space="preserve"> PAGEREF _Toc258322662 \h </w:instrText>
        </w:r>
        <w:r w:rsidR="009812A3" w:rsidRPr="0001360E">
          <w:rPr>
            <w:webHidden/>
          </w:rPr>
        </w:r>
        <w:r w:rsidR="009812A3" w:rsidRPr="0001360E">
          <w:rPr>
            <w:webHidden/>
          </w:rPr>
          <w:fldChar w:fldCharType="separate"/>
        </w:r>
        <w:r w:rsidR="003F1365">
          <w:rPr>
            <w:webHidden/>
          </w:rPr>
          <w:t>3</w:t>
        </w:r>
        <w:r w:rsidR="009812A3" w:rsidRPr="0001360E">
          <w:rPr>
            <w:webHidden/>
          </w:rPr>
          <w:fldChar w:fldCharType="end"/>
        </w:r>
      </w:hyperlink>
    </w:p>
    <w:p w14:paraId="5EA7DE77" w14:textId="0867C4C5" w:rsidR="009812A3" w:rsidRPr="00CA6DA8" w:rsidRDefault="009812A3" w:rsidP="00CA6DA8">
      <w:pPr>
        <w:pStyle w:val="TOC1"/>
        <w:rPr>
          <w:rStyle w:val="Hyperlink"/>
          <w:color w:val="000000" w:themeColor="text1"/>
          <w:u w:val="none"/>
        </w:rPr>
      </w:pPr>
      <w:r w:rsidRPr="00CA6DA8">
        <w:rPr>
          <w:rStyle w:val="Hyperlink"/>
          <w:color w:val="000000" w:themeColor="text1"/>
          <w:u w:val="none"/>
        </w:rPr>
        <w:t xml:space="preserve">3. </w:t>
      </w:r>
      <w:r w:rsidR="00944CCB" w:rsidRPr="00CA6DA8">
        <w:rPr>
          <w:rStyle w:val="Hyperlink"/>
          <w:color w:val="000000" w:themeColor="text1"/>
          <w:u w:val="none"/>
        </w:rPr>
        <w:t>Basic Information</w:t>
      </w:r>
      <w:r w:rsidRPr="00CA6DA8">
        <w:rPr>
          <w:webHidden/>
        </w:rPr>
        <w:tab/>
      </w:r>
      <w:r w:rsidR="00CA6DA8" w:rsidRPr="00CA6DA8">
        <w:rPr>
          <w:webHidden/>
        </w:rPr>
        <w:t>3</w:t>
      </w:r>
    </w:p>
    <w:p w14:paraId="690E6F98" w14:textId="40F3D28A" w:rsidR="0098290A" w:rsidRPr="0001360E" w:rsidRDefault="00E41C92" w:rsidP="0098290A">
      <w:pPr>
        <w:pStyle w:val="TOC2"/>
        <w:rPr>
          <w:rFonts w:ascii="Calibri" w:eastAsia="Times New Roman" w:hAnsi="Calibri" w:cs="Times New Roman"/>
          <w:sz w:val="22"/>
          <w:szCs w:val="22"/>
        </w:rPr>
      </w:pPr>
      <w:hyperlink w:anchor="_Toc258322680" w:history="1">
        <w:r w:rsidR="0098290A">
          <w:rPr>
            <w:rStyle w:val="Hyperlink"/>
          </w:rPr>
          <w:t>3</w:t>
        </w:r>
        <w:r w:rsidR="0098290A" w:rsidRPr="0001360E">
          <w:rPr>
            <w:rStyle w:val="Hyperlink"/>
          </w:rPr>
          <w:t xml:space="preserve">.1. </w:t>
        </w:r>
        <w:r w:rsidR="0098290A">
          <w:rPr>
            <w:rStyle w:val="Hyperlink"/>
          </w:rPr>
          <w:t>Channel</w:t>
        </w:r>
        <w:r w:rsidR="0098290A" w:rsidRPr="0001360E">
          <w:rPr>
            <w:webHidden/>
          </w:rPr>
          <w:tab/>
        </w:r>
        <w:r w:rsidR="00F246A8">
          <w:rPr>
            <w:webHidden/>
          </w:rPr>
          <w:t>3</w:t>
        </w:r>
      </w:hyperlink>
    </w:p>
    <w:p w14:paraId="69DBF76D" w14:textId="77777777" w:rsidR="0098290A" w:rsidRPr="0001360E" w:rsidRDefault="00E41C92" w:rsidP="0098290A">
      <w:pPr>
        <w:pStyle w:val="TOC2"/>
        <w:rPr>
          <w:rFonts w:ascii="Calibri" w:eastAsia="Times New Roman" w:hAnsi="Calibri" w:cs="Times New Roman"/>
          <w:sz w:val="22"/>
          <w:szCs w:val="22"/>
        </w:rPr>
      </w:pPr>
      <w:hyperlink w:anchor="_Toc258322681" w:history="1">
        <w:r w:rsidR="0098290A">
          <w:rPr>
            <w:rStyle w:val="Hyperlink"/>
          </w:rPr>
          <w:t>3</w:t>
        </w:r>
        <w:r w:rsidR="0098290A" w:rsidRPr="0001360E">
          <w:rPr>
            <w:rStyle w:val="Hyperlink"/>
          </w:rPr>
          <w:t xml:space="preserve">.2. </w:t>
        </w:r>
        <w:r w:rsidR="0098290A">
          <w:rPr>
            <w:rStyle w:val="Hyperlink"/>
          </w:rPr>
          <w:t>Client</w:t>
        </w:r>
        <w:r w:rsidR="0098290A" w:rsidRPr="0001360E">
          <w:rPr>
            <w:webHidden/>
          </w:rPr>
          <w:tab/>
        </w:r>
        <w:r w:rsidR="0098290A">
          <w:rPr>
            <w:webHidden/>
          </w:rPr>
          <w:t>4</w:t>
        </w:r>
      </w:hyperlink>
    </w:p>
    <w:p w14:paraId="36B00F4D" w14:textId="77777777" w:rsidR="00994408" w:rsidRPr="0001360E" w:rsidRDefault="00E41C92" w:rsidP="00994408">
      <w:pPr>
        <w:pStyle w:val="TOC2"/>
        <w:rPr>
          <w:rFonts w:ascii="Calibri" w:eastAsia="Times New Roman" w:hAnsi="Calibri" w:cs="Times New Roman"/>
          <w:sz w:val="22"/>
          <w:szCs w:val="22"/>
        </w:rPr>
      </w:pPr>
      <w:hyperlink w:anchor="_Toc258322681" w:history="1">
        <w:r w:rsidR="00994408">
          <w:rPr>
            <w:rStyle w:val="Hyperlink"/>
          </w:rPr>
          <w:t>3</w:t>
        </w:r>
        <w:r w:rsidR="00994408" w:rsidRPr="0001360E">
          <w:rPr>
            <w:rStyle w:val="Hyperlink"/>
          </w:rPr>
          <w:t>.</w:t>
        </w:r>
        <w:r w:rsidR="00994408">
          <w:rPr>
            <w:rStyle w:val="Hyperlink"/>
          </w:rPr>
          <w:t>3</w:t>
        </w:r>
        <w:r w:rsidR="00994408" w:rsidRPr="0001360E">
          <w:rPr>
            <w:rStyle w:val="Hyperlink"/>
          </w:rPr>
          <w:t xml:space="preserve">. </w:t>
        </w:r>
        <w:r w:rsidR="00994408">
          <w:rPr>
            <w:rStyle w:val="Hyperlink"/>
          </w:rPr>
          <w:t>Server</w:t>
        </w:r>
        <w:r w:rsidR="00994408" w:rsidRPr="0001360E">
          <w:rPr>
            <w:webHidden/>
          </w:rPr>
          <w:tab/>
        </w:r>
        <w:r w:rsidR="00994408">
          <w:rPr>
            <w:webHidden/>
          </w:rPr>
          <w:t>4</w:t>
        </w:r>
      </w:hyperlink>
    </w:p>
    <w:p w14:paraId="1B47DCBC" w14:textId="77777777" w:rsidR="00994408" w:rsidRDefault="00E41C92" w:rsidP="00CA6DA8">
      <w:pPr>
        <w:pStyle w:val="TOC1"/>
        <w:rPr>
          <w:rStyle w:val="Hyperlink"/>
        </w:rPr>
      </w:pPr>
      <w:hyperlink w:anchor="_Toc258322673" w:history="1">
        <w:r w:rsidR="00994408" w:rsidRPr="0001360E">
          <w:rPr>
            <w:rStyle w:val="Hyperlink"/>
          </w:rPr>
          <w:t xml:space="preserve">4. </w:t>
        </w:r>
        <w:r w:rsidR="00E10201">
          <w:rPr>
            <w:rStyle w:val="Hyperlink"/>
          </w:rPr>
          <w:t>Commands</w:t>
        </w:r>
        <w:r w:rsidR="00994408" w:rsidRPr="0001360E">
          <w:rPr>
            <w:webHidden/>
          </w:rPr>
          <w:tab/>
        </w:r>
        <w:r w:rsidR="00C2551C">
          <w:rPr>
            <w:webHidden/>
          </w:rPr>
          <w:t>4</w:t>
        </w:r>
      </w:hyperlink>
    </w:p>
    <w:p w14:paraId="2EEBD105" w14:textId="77777777" w:rsidR="00D951BB" w:rsidRPr="0001360E" w:rsidRDefault="00E41C92" w:rsidP="00D951BB">
      <w:pPr>
        <w:pStyle w:val="TOC2"/>
        <w:rPr>
          <w:rFonts w:ascii="Calibri" w:eastAsia="Times New Roman" w:hAnsi="Calibri" w:cs="Times New Roman"/>
          <w:sz w:val="22"/>
          <w:szCs w:val="22"/>
        </w:rPr>
      </w:pPr>
      <w:hyperlink w:anchor="_Toc258322681" w:history="1">
        <w:r w:rsidR="00D951BB">
          <w:rPr>
            <w:rStyle w:val="Hyperlink"/>
          </w:rPr>
          <w:t>4.1</w:t>
        </w:r>
        <w:r w:rsidR="00D951BB" w:rsidRPr="0001360E">
          <w:rPr>
            <w:rStyle w:val="Hyperlink"/>
          </w:rPr>
          <w:t xml:space="preserve">. </w:t>
        </w:r>
        <w:r w:rsidR="00D951BB">
          <w:rPr>
            <w:rStyle w:val="Hyperlink"/>
          </w:rPr>
          <w:t>Client</w:t>
        </w:r>
        <w:r w:rsidR="00D951BB" w:rsidRPr="0001360E">
          <w:rPr>
            <w:webHidden/>
          </w:rPr>
          <w:tab/>
        </w:r>
        <w:r w:rsidR="00D951BB">
          <w:rPr>
            <w:webHidden/>
          </w:rPr>
          <w:t>4</w:t>
        </w:r>
      </w:hyperlink>
    </w:p>
    <w:p w14:paraId="27BE738D" w14:textId="30E2DC23" w:rsidR="00D951BB" w:rsidRPr="0001360E" w:rsidRDefault="00E41C92" w:rsidP="00D951BB">
      <w:pPr>
        <w:pStyle w:val="TOC2"/>
        <w:rPr>
          <w:rFonts w:ascii="Calibri" w:eastAsia="Times New Roman" w:hAnsi="Calibri" w:cs="Times New Roman"/>
          <w:sz w:val="22"/>
          <w:szCs w:val="22"/>
        </w:rPr>
      </w:pPr>
      <w:hyperlink w:anchor="_Toc258322681" w:history="1">
        <w:r w:rsidR="00D951BB">
          <w:rPr>
            <w:rStyle w:val="Hyperlink"/>
          </w:rPr>
          <w:t>4</w:t>
        </w:r>
        <w:r w:rsidR="00D951BB" w:rsidRPr="0001360E">
          <w:rPr>
            <w:rStyle w:val="Hyperlink"/>
          </w:rPr>
          <w:t xml:space="preserve">.2. </w:t>
        </w:r>
        <w:r w:rsidR="00B91366" w:rsidRPr="00B91366">
          <w:rPr>
            <w:rStyle w:val="Hyperlink"/>
          </w:rPr>
          <w:t>Server</w:t>
        </w:r>
        <w:r w:rsidR="00D951BB" w:rsidRPr="0001360E">
          <w:rPr>
            <w:webHidden/>
          </w:rPr>
          <w:tab/>
        </w:r>
        <w:r w:rsidR="003034DD">
          <w:rPr>
            <w:webHidden/>
          </w:rPr>
          <w:t>7</w:t>
        </w:r>
        <w:bookmarkStart w:id="1" w:name="_GoBack"/>
        <w:bookmarkEnd w:id="1"/>
      </w:hyperlink>
    </w:p>
    <w:p w14:paraId="5063ADAE" w14:textId="7D493B82" w:rsidR="00D951BB" w:rsidRPr="0001360E" w:rsidRDefault="0096681C" w:rsidP="00D951BB">
      <w:pPr>
        <w:pStyle w:val="TOC2"/>
        <w:rPr>
          <w:rFonts w:ascii="Calibri" w:eastAsia="Times New Roman" w:hAnsi="Calibri" w:cs="Times New Roman"/>
          <w:sz w:val="22"/>
          <w:szCs w:val="22"/>
        </w:rPr>
      </w:pPr>
      <w:r>
        <w:rPr>
          <w:rStyle w:val="Hyperlink"/>
        </w:rPr>
        <w:fldChar w:fldCharType="begin"/>
      </w:r>
      <w:r>
        <w:rPr>
          <w:rStyle w:val="Hyperlink"/>
        </w:rPr>
        <w:instrText xml:space="preserve"> HYPERLINK \l "_Toc258322681" </w:instrText>
      </w:r>
      <w:r>
        <w:rPr>
          <w:rStyle w:val="Hyperlink"/>
        </w:rPr>
        <w:fldChar w:fldCharType="separate"/>
      </w:r>
      <w:r w:rsidR="00D951BB">
        <w:rPr>
          <w:rStyle w:val="Hyperlink"/>
        </w:rPr>
        <w:t>4</w:t>
      </w:r>
      <w:r w:rsidR="00D951BB" w:rsidRPr="0001360E">
        <w:rPr>
          <w:rStyle w:val="Hyperlink"/>
        </w:rPr>
        <w:t>.</w:t>
      </w:r>
      <w:r w:rsidR="00D951BB">
        <w:rPr>
          <w:rStyle w:val="Hyperlink"/>
        </w:rPr>
        <w:t>3</w:t>
      </w:r>
      <w:r w:rsidR="00D951BB" w:rsidRPr="0001360E">
        <w:rPr>
          <w:rStyle w:val="Hyperlink"/>
        </w:rPr>
        <w:t xml:space="preserve">. </w:t>
      </w:r>
      <w:r w:rsidR="00B91366">
        <w:rPr>
          <w:rStyle w:val="Hyperlink"/>
        </w:rPr>
        <w:t>Error Handling</w:t>
      </w:r>
      <w:r w:rsidR="00D951BB" w:rsidRPr="0001360E">
        <w:rPr>
          <w:webHidden/>
        </w:rPr>
        <w:tab/>
      </w:r>
      <w:r w:rsidR="00C2551C">
        <w:rPr>
          <w:webHidden/>
        </w:rPr>
        <w:t>7</w:t>
      </w:r>
      <w:r>
        <w:fldChar w:fldCharType="end"/>
      </w:r>
    </w:p>
    <w:p w14:paraId="1B0AD4AA" w14:textId="77777777" w:rsidR="00994408" w:rsidRPr="0001360E" w:rsidRDefault="00E41C92" w:rsidP="00CA6DA8">
      <w:pPr>
        <w:pStyle w:val="TOC1"/>
        <w:rPr>
          <w:rFonts w:ascii="Calibri" w:eastAsia="Times New Roman" w:hAnsi="Calibri" w:cs="Times New Roman"/>
          <w:sz w:val="22"/>
          <w:szCs w:val="22"/>
        </w:rPr>
      </w:pPr>
      <w:hyperlink w:anchor="_Toc258322674" w:history="1">
        <w:r w:rsidR="00994408" w:rsidRPr="0001360E">
          <w:rPr>
            <w:rStyle w:val="Hyperlink"/>
          </w:rPr>
          <w:t xml:space="preserve">5. </w:t>
        </w:r>
        <w:r w:rsidR="00E45F89">
          <w:rPr>
            <w:rStyle w:val="Hyperlink"/>
          </w:rPr>
          <w:t>ERROR Handling</w:t>
        </w:r>
        <w:r w:rsidR="00994408" w:rsidRPr="0001360E">
          <w:rPr>
            <w:webHidden/>
          </w:rPr>
          <w:tab/>
        </w:r>
        <w:r w:rsidR="00C2551C">
          <w:rPr>
            <w:webHidden/>
          </w:rPr>
          <w:t>9</w:t>
        </w:r>
      </w:hyperlink>
    </w:p>
    <w:p w14:paraId="098D392E" w14:textId="77777777" w:rsidR="00994408" w:rsidRDefault="00E41C92" w:rsidP="00CA6DA8">
      <w:pPr>
        <w:pStyle w:val="TOC1"/>
        <w:rPr>
          <w:rStyle w:val="Hyperlink"/>
        </w:rPr>
      </w:pPr>
      <w:hyperlink w:anchor="_Toc258322676" w:history="1">
        <w:r w:rsidR="00E45F89">
          <w:rPr>
            <w:rStyle w:val="Hyperlink"/>
          </w:rPr>
          <w:t>6</w:t>
        </w:r>
        <w:r w:rsidR="00994408" w:rsidRPr="0001360E">
          <w:rPr>
            <w:rStyle w:val="Hyperlink"/>
          </w:rPr>
          <w:t>. Security Considerations</w:t>
        </w:r>
        <w:r w:rsidR="00994408" w:rsidRPr="0001360E">
          <w:rPr>
            <w:webHidden/>
          </w:rPr>
          <w:tab/>
        </w:r>
        <w:r w:rsidR="00C2551C">
          <w:rPr>
            <w:webHidden/>
          </w:rPr>
          <w:t>9</w:t>
        </w:r>
      </w:hyperlink>
    </w:p>
    <w:p w14:paraId="09D74EC4" w14:textId="77777777" w:rsidR="00E45F89" w:rsidRPr="0001360E" w:rsidRDefault="00E41C92" w:rsidP="00CA6DA8">
      <w:pPr>
        <w:pStyle w:val="TOC1"/>
        <w:rPr>
          <w:rFonts w:ascii="Calibri" w:eastAsia="Times New Roman" w:hAnsi="Calibri" w:cs="Times New Roman"/>
          <w:sz w:val="22"/>
          <w:szCs w:val="22"/>
        </w:rPr>
      </w:pPr>
      <w:hyperlink w:anchor="_Toc258322678" w:history="1">
        <w:r w:rsidR="00E45F89">
          <w:rPr>
            <w:rStyle w:val="Hyperlink"/>
          </w:rPr>
          <w:t>7</w:t>
        </w:r>
        <w:r w:rsidR="00E45F89" w:rsidRPr="0001360E">
          <w:rPr>
            <w:rStyle w:val="Hyperlink"/>
          </w:rPr>
          <w:t>. Conclusions</w:t>
        </w:r>
        <w:r w:rsidR="00E45F89" w:rsidRPr="0001360E">
          <w:rPr>
            <w:webHidden/>
          </w:rPr>
          <w:tab/>
        </w:r>
        <w:r w:rsidR="00C2551C">
          <w:rPr>
            <w:webHidden/>
          </w:rPr>
          <w:t>9</w:t>
        </w:r>
      </w:hyperlink>
    </w:p>
    <w:p w14:paraId="23F55965" w14:textId="77777777" w:rsidR="00994408" w:rsidRPr="0001360E" w:rsidRDefault="00E41C92" w:rsidP="00CA6DA8">
      <w:pPr>
        <w:pStyle w:val="TOC1"/>
        <w:rPr>
          <w:rFonts w:ascii="Calibri" w:eastAsia="Times New Roman" w:hAnsi="Calibri" w:cs="Times New Roman"/>
          <w:sz w:val="22"/>
          <w:szCs w:val="22"/>
        </w:rPr>
      </w:pPr>
      <w:hyperlink w:anchor="_Toc258322677" w:history="1">
        <w:r w:rsidR="00994408" w:rsidRPr="0001360E">
          <w:rPr>
            <w:rStyle w:val="Hyperlink"/>
          </w:rPr>
          <w:t>8. IANA Considerations</w:t>
        </w:r>
        <w:r w:rsidR="00994408" w:rsidRPr="0001360E">
          <w:rPr>
            <w:webHidden/>
          </w:rPr>
          <w:tab/>
        </w:r>
        <w:r w:rsidR="009231E2">
          <w:rPr>
            <w:webHidden/>
          </w:rPr>
          <w:t>9</w:t>
        </w:r>
      </w:hyperlink>
    </w:p>
    <w:p w14:paraId="16734745" w14:textId="77777777" w:rsidR="00994408" w:rsidRPr="0001360E" w:rsidRDefault="00E41C92" w:rsidP="00CA6DA8">
      <w:pPr>
        <w:pStyle w:val="TOC1"/>
        <w:rPr>
          <w:rFonts w:ascii="Calibri" w:eastAsia="Times New Roman" w:hAnsi="Calibri" w:cs="Times New Roman"/>
          <w:sz w:val="22"/>
          <w:szCs w:val="22"/>
        </w:rPr>
      </w:pPr>
      <w:hyperlink w:anchor="_Toc258322679" w:history="1">
        <w:r w:rsidR="00E45F89">
          <w:rPr>
            <w:rStyle w:val="Hyperlink"/>
          </w:rPr>
          <w:t>9</w:t>
        </w:r>
        <w:r w:rsidR="00994408" w:rsidRPr="0001360E">
          <w:rPr>
            <w:rStyle w:val="Hyperlink"/>
          </w:rPr>
          <w:t>. References</w:t>
        </w:r>
        <w:r w:rsidR="00994408" w:rsidRPr="0001360E">
          <w:rPr>
            <w:webHidden/>
          </w:rPr>
          <w:tab/>
        </w:r>
        <w:r w:rsidR="00C2551C">
          <w:rPr>
            <w:webHidden/>
          </w:rPr>
          <w:t>10</w:t>
        </w:r>
      </w:hyperlink>
    </w:p>
    <w:p w14:paraId="5F81D1CB" w14:textId="77777777" w:rsidR="00994408" w:rsidRPr="0001360E" w:rsidRDefault="00E41C92" w:rsidP="00994408">
      <w:pPr>
        <w:pStyle w:val="TOC2"/>
        <w:rPr>
          <w:rFonts w:ascii="Calibri" w:eastAsia="Times New Roman" w:hAnsi="Calibri" w:cs="Times New Roman"/>
          <w:sz w:val="22"/>
          <w:szCs w:val="22"/>
        </w:rPr>
      </w:pPr>
      <w:hyperlink w:anchor="_Toc258322680" w:history="1">
        <w:r w:rsidR="00E45F89">
          <w:rPr>
            <w:rStyle w:val="Hyperlink"/>
          </w:rPr>
          <w:t>9</w:t>
        </w:r>
        <w:r w:rsidR="00994408" w:rsidRPr="0001360E">
          <w:rPr>
            <w:rStyle w:val="Hyperlink"/>
          </w:rPr>
          <w:t>.1. Normative References</w:t>
        </w:r>
        <w:r w:rsidR="00994408" w:rsidRPr="0001360E">
          <w:rPr>
            <w:webHidden/>
          </w:rPr>
          <w:tab/>
        </w:r>
        <w:r w:rsidR="00C2551C">
          <w:rPr>
            <w:webHidden/>
          </w:rPr>
          <w:t>10</w:t>
        </w:r>
      </w:hyperlink>
    </w:p>
    <w:p w14:paraId="125A4DA3" w14:textId="77777777" w:rsidR="00994408" w:rsidRPr="0001360E" w:rsidRDefault="00E41C92" w:rsidP="00994408">
      <w:pPr>
        <w:pStyle w:val="TOC2"/>
        <w:rPr>
          <w:rFonts w:ascii="Calibri" w:eastAsia="Times New Roman" w:hAnsi="Calibri" w:cs="Times New Roman"/>
          <w:sz w:val="22"/>
          <w:szCs w:val="22"/>
        </w:rPr>
      </w:pPr>
      <w:hyperlink w:anchor="_Toc258322681" w:history="1">
        <w:r w:rsidR="00E45F89">
          <w:rPr>
            <w:rStyle w:val="Hyperlink"/>
          </w:rPr>
          <w:t>9</w:t>
        </w:r>
        <w:r w:rsidR="00994408" w:rsidRPr="0001360E">
          <w:rPr>
            <w:rStyle w:val="Hyperlink"/>
          </w:rPr>
          <w:t xml:space="preserve">.2. </w:t>
        </w:r>
        <w:r w:rsidR="00763CC4">
          <w:rPr>
            <w:rStyle w:val="Hyperlink"/>
          </w:rPr>
          <w:t>Additional</w:t>
        </w:r>
        <w:r w:rsidR="00994408" w:rsidRPr="0001360E">
          <w:rPr>
            <w:rStyle w:val="Hyperlink"/>
          </w:rPr>
          <w:t xml:space="preserve"> References</w:t>
        </w:r>
        <w:r w:rsidR="00994408" w:rsidRPr="0001360E">
          <w:rPr>
            <w:webHidden/>
          </w:rPr>
          <w:tab/>
        </w:r>
        <w:r w:rsidR="00C2551C">
          <w:rPr>
            <w:webHidden/>
          </w:rPr>
          <w:t>10</w:t>
        </w:r>
      </w:hyperlink>
    </w:p>
    <w:p w14:paraId="2D61277B" w14:textId="77777777" w:rsidR="009812A3" w:rsidRDefault="00E41C92" w:rsidP="00CA6DA8">
      <w:pPr>
        <w:pStyle w:val="TOC1"/>
        <w:rPr>
          <w:rStyle w:val="Hyperlink"/>
        </w:rPr>
      </w:pPr>
      <w:hyperlink w:anchor="_Toc258322682" w:history="1">
        <w:r w:rsidR="00994408" w:rsidRPr="0001360E">
          <w:rPr>
            <w:rStyle w:val="Hyperlink"/>
          </w:rPr>
          <w:t>1</w:t>
        </w:r>
        <w:r w:rsidR="00E45F89">
          <w:rPr>
            <w:rStyle w:val="Hyperlink"/>
          </w:rPr>
          <w:t>0</w:t>
        </w:r>
        <w:r w:rsidR="00994408" w:rsidRPr="0001360E">
          <w:rPr>
            <w:rStyle w:val="Hyperlink"/>
          </w:rPr>
          <w:t>. Acknowledgments</w:t>
        </w:r>
        <w:r w:rsidR="00994408" w:rsidRPr="0001360E">
          <w:rPr>
            <w:webHidden/>
          </w:rPr>
          <w:tab/>
        </w:r>
        <w:r w:rsidR="00C2551C">
          <w:rPr>
            <w:webHidden/>
          </w:rPr>
          <w:t>10</w:t>
        </w:r>
      </w:hyperlink>
    </w:p>
    <w:p w14:paraId="0334552E" w14:textId="77777777" w:rsidR="00E45F89" w:rsidRPr="00E45F89" w:rsidRDefault="00E45F89" w:rsidP="00E45F89"/>
    <w:p w14:paraId="09B481BB" w14:textId="77777777" w:rsidR="00696527" w:rsidRDefault="00581409" w:rsidP="00CA6DA8">
      <w:pPr>
        <w:pStyle w:val="TOC1"/>
      </w:pPr>
      <w:r>
        <w:fldChar w:fldCharType="end"/>
      </w:r>
    </w:p>
    <w:p w14:paraId="6CE1A95E" w14:textId="77777777" w:rsidR="006F6F19" w:rsidRDefault="008E670E" w:rsidP="00237595">
      <w:pPr>
        <w:pStyle w:val="Heading1"/>
      </w:pPr>
      <w:bookmarkStart w:id="2" w:name="_Toc258322660"/>
      <w:r w:rsidRPr="00A2049D">
        <w:t>Introduction</w:t>
      </w:r>
      <w:bookmarkEnd w:id="2"/>
    </w:p>
    <w:p w14:paraId="282B6218" w14:textId="77777777" w:rsidR="00A2049D" w:rsidRPr="00A2049D" w:rsidRDefault="00A2049D" w:rsidP="002A26DA">
      <w:pPr>
        <w:jc w:val="both"/>
      </w:pPr>
      <w:r w:rsidRPr="00A2049D">
        <w:t>Internet Relay Chat</w:t>
      </w:r>
      <w:r w:rsidR="00687A0D">
        <w:t xml:space="preserve"> is </w:t>
      </w:r>
      <w:r w:rsidR="00015B5C">
        <w:t xml:space="preserve">one of the client-server networking </w:t>
      </w:r>
      <w:r w:rsidR="002A26DA">
        <w:t>models</w:t>
      </w:r>
      <w:r w:rsidR="00015B5C">
        <w:t xml:space="preserve"> and is an application layer protocol </w:t>
      </w:r>
      <w:r w:rsidR="00AA54D4">
        <w:t>where</w:t>
      </w:r>
      <w:r w:rsidR="001A5F0D">
        <w:t xml:space="preserve"> clients can communicate </w:t>
      </w:r>
      <w:r w:rsidR="00B07E66">
        <w:t xml:space="preserve">in group </w:t>
      </w:r>
      <w:r w:rsidR="001A5F0D">
        <w:t>with each other in the form of text.</w:t>
      </w:r>
      <w:r w:rsidR="00A746D4">
        <w:t xml:space="preserve"> When IRC client logs into this </w:t>
      </w:r>
      <w:r w:rsidR="00A746D4">
        <w:lastRenderedPageBreak/>
        <w:t xml:space="preserve">application, </w:t>
      </w:r>
      <w:r w:rsidR="00E655F8">
        <w:t>the user can join any public chat room that is currently on that server.</w:t>
      </w:r>
      <w:r w:rsidR="005E3715">
        <w:t xml:space="preserve"> </w:t>
      </w:r>
      <w:r w:rsidR="006E5536">
        <w:t xml:space="preserve">The means of communication </w:t>
      </w:r>
      <w:r w:rsidR="00526ED4">
        <w:t xml:space="preserve">to a group of users connected to one </w:t>
      </w:r>
      <w:r w:rsidR="00D55595">
        <w:t>chat</w:t>
      </w:r>
      <w:r w:rsidR="00526ED4">
        <w:t xml:space="preserve"> room is through channels. </w:t>
      </w:r>
      <w:r w:rsidR="005E3715">
        <w:t>Thus</w:t>
      </w:r>
      <w:r w:rsidR="00713E33">
        <w:t>,</w:t>
      </w:r>
      <w:r w:rsidR="005E3715">
        <w:t xml:space="preserve"> clients communicate with the chat server through channels </w:t>
      </w:r>
      <w:r w:rsidR="00713E33">
        <w:t>and server echoes the conversations on each channel and transfer the message to every other client connected to that chat room</w:t>
      </w:r>
      <w:r w:rsidR="001461F2">
        <w:t>.</w:t>
      </w:r>
      <w:r w:rsidR="00B07E66">
        <w:t xml:space="preserve"> The client can even send private messages as well as </w:t>
      </w:r>
      <w:r w:rsidR="00C25338">
        <w:t xml:space="preserve">perform </w:t>
      </w:r>
      <w:r w:rsidR="00B07E66">
        <w:t xml:space="preserve">data </w:t>
      </w:r>
      <w:r w:rsidR="00917D03">
        <w:t>transfer</w:t>
      </w:r>
      <w:r w:rsidR="00B07E66">
        <w:t xml:space="preserve"> like file sharing.</w:t>
      </w:r>
      <w:r w:rsidR="00713E33">
        <w:t xml:space="preserve"> </w:t>
      </w:r>
    </w:p>
    <w:p w14:paraId="235EED17" w14:textId="77777777" w:rsidR="00C17E38" w:rsidRPr="00097244" w:rsidRDefault="00C17E38" w:rsidP="00CD6E00">
      <w:pPr>
        <w:pStyle w:val="Heading1"/>
        <w:jc w:val="both"/>
      </w:pPr>
      <w:bookmarkStart w:id="3" w:name="_Toc258322662"/>
      <w:r w:rsidRPr="00097244">
        <w:t>Conventions used in this document</w:t>
      </w:r>
      <w:bookmarkEnd w:id="3"/>
    </w:p>
    <w:p w14:paraId="0BBA51F1" w14:textId="77777777" w:rsidR="00C17E38" w:rsidRPr="00FF249C" w:rsidRDefault="00C17E38" w:rsidP="00CD6E00">
      <w:pPr>
        <w:jc w:val="both"/>
      </w:pPr>
      <w:r w:rsidRPr="00FF249C">
        <w:t>In examples, "C:" and "S:" indicate lines sent by the client and server respectively.</w:t>
      </w:r>
    </w:p>
    <w:p w14:paraId="05E64214" w14:textId="77777777" w:rsidR="00C17E38" w:rsidRPr="00FF249C" w:rsidRDefault="00C17E38" w:rsidP="00CD6E00">
      <w:pPr>
        <w:jc w:val="both"/>
      </w:pPr>
      <w:r w:rsidRPr="00FF249C">
        <w:t>The key words "MUST", "MUST NOT", "REQUIRED", "SHALL", "SHALL NOT", "SHOULD", "SHOULD NOT", "RECOMMENDED", "MAY", and "OPTIONAL" in this document are to be interpreted as described in RFC</w:t>
      </w:r>
      <w:r w:rsidR="009876A3" w:rsidRPr="00FF249C">
        <w:t xml:space="preserve"> </w:t>
      </w:r>
      <w:r w:rsidRPr="00FF249C">
        <w:t xml:space="preserve">2119 </w:t>
      </w:r>
      <w:r w:rsidR="009812A3" w:rsidRPr="00FF249C">
        <w:t>[RFC2119]</w:t>
      </w:r>
      <w:r w:rsidRPr="00FF249C">
        <w:t>.</w:t>
      </w:r>
      <w:r w:rsidR="00BB7353" w:rsidRPr="00FF249C">
        <w:t xml:space="preserve"> </w:t>
      </w:r>
    </w:p>
    <w:p w14:paraId="6D819D3B" w14:textId="77777777" w:rsidR="00BB7353" w:rsidRPr="00FF249C" w:rsidRDefault="00BB7353" w:rsidP="00CD6E00">
      <w:pPr>
        <w:jc w:val="both"/>
      </w:pPr>
      <w:r w:rsidRPr="00FF249C">
        <w:t xml:space="preserve">In this document, these words will appear with that interpretation   only when in ALL CAPS. Lower case uses of these words are not to be    interpreted as carrying </w:t>
      </w:r>
      <w:r w:rsidR="009876A3" w:rsidRPr="00FF249C">
        <w:t>significance described in RFC 2119</w:t>
      </w:r>
      <w:r w:rsidRPr="00FF249C">
        <w:t>.</w:t>
      </w:r>
    </w:p>
    <w:p w14:paraId="2079C178" w14:textId="77777777" w:rsidR="00BB7353" w:rsidRPr="00DA1B42" w:rsidRDefault="00BB7353" w:rsidP="00CD6E00">
      <w:pPr>
        <w:jc w:val="both"/>
      </w:pPr>
      <w:r w:rsidRPr="00FF249C">
        <w:t>In this document, the characters "&gt;&gt;" preceding an indented lin</w:t>
      </w:r>
      <w:r w:rsidR="005C2A95">
        <w:t>e(</w:t>
      </w:r>
      <w:proofErr w:type="gramStart"/>
      <w:r w:rsidRPr="00FF249C">
        <w:t xml:space="preserve">s)   </w:t>
      </w:r>
      <w:proofErr w:type="gramEnd"/>
      <w:r w:rsidRPr="00FF249C">
        <w:t xml:space="preserve">indicates a statement using the key words listed above. This convention aids reviewers in quickly identifying or finding the </w:t>
      </w:r>
      <w:r w:rsidR="009876A3" w:rsidRPr="00FF249C">
        <w:t>portions</w:t>
      </w:r>
      <w:r w:rsidRPr="00FF249C">
        <w:t xml:space="preserve"> of this RFC</w:t>
      </w:r>
      <w:r w:rsidR="009876A3" w:rsidRPr="00FF249C">
        <w:t xml:space="preserve"> covered by these keywords</w:t>
      </w:r>
      <w:r w:rsidRPr="00FF249C">
        <w:t>.</w:t>
      </w:r>
    </w:p>
    <w:p w14:paraId="79FFD4C2" w14:textId="77777777" w:rsidR="006F6F19" w:rsidRDefault="00693737" w:rsidP="00237595">
      <w:pPr>
        <w:pStyle w:val="Heading1"/>
      </w:pPr>
      <w:r>
        <w:t>Basic</w:t>
      </w:r>
      <w:r w:rsidR="00CA64D9">
        <w:t xml:space="preserve"> Information: </w:t>
      </w:r>
    </w:p>
    <w:p w14:paraId="66921135" w14:textId="77777777" w:rsidR="00693737" w:rsidRDefault="00BC61B3" w:rsidP="00F51252">
      <w:r>
        <w:t xml:space="preserve">The main components of IRC protocol </w:t>
      </w:r>
      <w:r w:rsidR="00BD2712">
        <w:t>are</w:t>
      </w:r>
      <w:r>
        <w:t xml:space="preserve"> user/client, server, channel.</w:t>
      </w:r>
    </w:p>
    <w:p w14:paraId="0CAB0C7A" w14:textId="77777777" w:rsidR="00693737" w:rsidRDefault="00BC61B3" w:rsidP="00BC61B3">
      <w:pPr>
        <w:ind w:left="0"/>
      </w:pPr>
      <w:r>
        <w:t xml:space="preserve">3.1 </w:t>
      </w:r>
      <w:r w:rsidR="00693737">
        <w:t>Channel:</w:t>
      </w:r>
    </w:p>
    <w:p w14:paraId="190A5F37" w14:textId="77777777" w:rsidR="00BC61B3" w:rsidRDefault="00B73F78" w:rsidP="00BD2712">
      <w:pPr>
        <w:jc w:val="both"/>
      </w:pPr>
      <w:r>
        <w:t xml:space="preserve">The channel is basically a group of users that gets messages intended to that channel. </w:t>
      </w:r>
      <w:r w:rsidR="0063695B">
        <w:t xml:space="preserve">The name and its current members are describing factors of a channel. </w:t>
      </w:r>
      <w:r w:rsidR="002C69F8">
        <w:t>The channel</w:t>
      </w:r>
      <w:r w:rsidR="005171F6">
        <w:t>s</w:t>
      </w:r>
      <w:r w:rsidR="002C69F8">
        <w:t xml:space="preserve"> on the network can be known using command LIST.</w:t>
      </w:r>
      <w:r w:rsidR="001B0E3B">
        <w:t xml:space="preserve"> There are various modes of a channel where channels with mode +s and +p</w:t>
      </w:r>
      <w:r w:rsidR="00531A1F">
        <w:t xml:space="preserve"> (secret and private channels) </w:t>
      </w:r>
      <w:r w:rsidR="001B0E3B">
        <w:t>are displayed</w:t>
      </w:r>
      <w:r w:rsidR="00AE1BBD">
        <w:t xml:space="preserve">. </w:t>
      </w:r>
      <w:r w:rsidR="007E4ED6">
        <w:t>The channel modes define the properties of each channel and modes could be manipulated by the channel members.</w:t>
      </w:r>
    </w:p>
    <w:p w14:paraId="3DF391FA" w14:textId="77777777" w:rsidR="00D82925" w:rsidRDefault="002D1207" w:rsidP="00BD2712">
      <w:pPr>
        <w:jc w:val="both"/>
      </w:pPr>
      <w:r>
        <w:t xml:space="preserve">The channel operators are considered to own the channel and channel operators share </w:t>
      </w:r>
      <w:r w:rsidR="00401A00">
        <w:t>ownership of channels among themselves</w:t>
      </w:r>
      <w:r w:rsidR="00C0516E">
        <w:t xml:space="preserve"> and they are identified by the @ symbol. </w:t>
      </w:r>
      <w:r w:rsidR="00D82925">
        <w:t>The channel entity is to be known by one or more servers on the IRC network.</w:t>
      </w:r>
    </w:p>
    <w:p w14:paraId="44340B39" w14:textId="77777777" w:rsidR="00251E19" w:rsidRDefault="00251E19" w:rsidP="00251E19">
      <w:pPr>
        <w:ind w:left="0"/>
      </w:pPr>
      <w:r>
        <w:t>3.2 Client:</w:t>
      </w:r>
    </w:p>
    <w:p w14:paraId="1B9F56A9" w14:textId="77777777" w:rsidR="00F51252" w:rsidRDefault="007352AB" w:rsidP="00B3376B">
      <w:pPr>
        <w:ind w:left="0"/>
      </w:pPr>
      <w:r>
        <w:lastRenderedPageBreak/>
        <w:t>The client of IRC is the computer program</w:t>
      </w:r>
      <w:r w:rsidR="002D3DE0">
        <w:t xml:space="preserve"> that can be installed by the user in their systems.</w:t>
      </w:r>
      <w:r w:rsidR="00D67A7B">
        <w:t xml:space="preserve"> Each user is distinguished by a unique nickname whose maximum length is nine characters.</w:t>
      </w:r>
      <w:r w:rsidR="00207827">
        <w:t xml:space="preserve"> The communication between client and server is asynchronous in nature as client can send message at any time and server can reply at some other time.</w:t>
      </w:r>
      <w:r w:rsidR="007D69EE">
        <w:t xml:space="preserve"> IRC message has three main components, the prefix which optional, the command and the command parameters and each of these are separated by one space character.</w:t>
      </w:r>
      <w:r w:rsidR="00B3376B">
        <w:t xml:space="preserve"> The </w:t>
      </w:r>
      <w:r w:rsidR="00AE1BBD">
        <w:t>user/client has modes like +</w:t>
      </w:r>
      <w:proofErr w:type="spellStart"/>
      <w:r w:rsidR="00AE1BBD">
        <w:t>i</w:t>
      </w:r>
      <w:proofErr w:type="spellEnd"/>
      <w:r w:rsidR="00AE1BBD">
        <w:t xml:space="preserve"> +s, +w, +o</w:t>
      </w:r>
      <w:r w:rsidR="00A53BA2">
        <w:t>.</w:t>
      </w:r>
    </w:p>
    <w:p w14:paraId="4ACC59C6" w14:textId="77777777" w:rsidR="007329FB" w:rsidRDefault="007329FB" w:rsidP="00B3376B">
      <w:pPr>
        <w:ind w:left="0"/>
      </w:pPr>
      <w:r>
        <w:t>3.3 Server:</w:t>
      </w:r>
    </w:p>
    <w:p w14:paraId="1C9CEC9B" w14:textId="77777777" w:rsidR="001078B7" w:rsidRPr="00E64924" w:rsidRDefault="00E64924" w:rsidP="00B3376B">
      <w:pPr>
        <w:ind w:left="0"/>
      </w:pPr>
      <w:r>
        <w:t>Each server is uniquely defined by a name with max length of 63 characters.</w:t>
      </w:r>
      <w:r w:rsidR="00FB689B">
        <w:t xml:space="preserve"> Each server knows every other server. The server, when it receives message identifies its source using the prefix.</w:t>
      </w:r>
    </w:p>
    <w:p w14:paraId="4B2DAA75" w14:textId="77777777" w:rsidR="006F6F19" w:rsidRPr="00136A6D" w:rsidRDefault="00136A6D" w:rsidP="00237595">
      <w:pPr>
        <w:pStyle w:val="Heading1"/>
      </w:pPr>
      <w:r>
        <w:t>Commands:</w:t>
      </w:r>
    </w:p>
    <w:p w14:paraId="31F13487" w14:textId="77777777" w:rsidR="009A6D97" w:rsidRDefault="00997D69" w:rsidP="006C4B5B">
      <w:pPr>
        <w:ind w:left="0"/>
      </w:pPr>
      <w:r>
        <w:t xml:space="preserve">4.1 Client: </w:t>
      </w:r>
    </w:p>
    <w:p w14:paraId="0D78F9B6" w14:textId="6C2DA0EC" w:rsidR="009A6D97" w:rsidRDefault="00034FD0" w:rsidP="009A6D97">
      <w:pPr>
        <w:ind w:left="0"/>
      </w:pPr>
      <w:r>
        <w:t>Connection Refused</w:t>
      </w:r>
      <w:r w:rsidR="00D047D5">
        <w:t xml:space="preserve">, </w:t>
      </w:r>
      <w:r>
        <w:t>if</w:t>
      </w:r>
      <w:r w:rsidR="00D047D5">
        <w:t xml:space="preserve"> this is returned in the reply it indicates no the </w:t>
      </w:r>
      <w:r>
        <w:t>server</w:t>
      </w:r>
      <w:r w:rsidR="00D047D5">
        <w:t xml:space="preserve"> is not </w:t>
      </w:r>
      <w:r>
        <w:t>running</w:t>
      </w:r>
      <w:r w:rsidR="00D047D5">
        <w:t>.</w:t>
      </w:r>
    </w:p>
    <w:p w14:paraId="75106659" w14:textId="7CF2986F" w:rsidR="006C4B5B" w:rsidRDefault="006C4B5B" w:rsidP="009A6D97">
      <w:pPr>
        <w:ind w:left="0"/>
      </w:pPr>
      <w:r>
        <w:t xml:space="preserve">Connection Registration: </w:t>
      </w:r>
      <w:r w:rsidR="00AD2976">
        <w:t>To register a connection as well as to disconnect properly with an IRC server.</w:t>
      </w:r>
      <w:r w:rsidR="00A21216">
        <w:t xml:space="preserve"> In acknowledge the client receives </w:t>
      </w:r>
      <w:r w:rsidR="00A21216" w:rsidRPr="00A21216">
        <w:t>WELCOME</w:t>
      </w:r>
      <w:r w:rsidR="00A21216">
        <w:t xml:space="preserve"> </w:t>
      </w:r>
      <w:r w:rsidR="00C55D27">
        <w:t>&lt;CLIENTNAME/&gt;</w:t>
      </w:r>
      <w:r w:rsidR="00C55D27">
        <w:rPr>
          <w:rFonts w:eastAsia="Times New Roman"/>
          <w:color w:val="000000"/>
        </w:rPr>
        <w:t xml:space="preserve"> </w:t>
      </w:r>
      <w:r w:rsidR="00A21216">
        <w:t xml:space="preserve">indicating the registration of the connection and now the client is known to </w:t>
      </w:r>
      <w:r w:rsidR="00770B0E">
        <w:t>the server</w:t>
      </w:r>
      <w:r w:rsidR="00A21216">
        <w:t>.</w:t>
      </w:r>
    </w:p>
    <w:p w14:paraId="11335D1F" w14:textId="77777777" w:rsidR="00F41FDE" w:rsidRDefault="00F41FDE" w:rsidP="009A6D97">
      <w:pPr>
        <w:ind w:left="0"/>
      </w:pPr>
      <w:r>
        <w:t>4.1.1:</w:t>
      </w:r>
    </w:p>
    <w:p w14:paraId="7A881A3E" w14:textId="47F4F039" w:rsidR="00BA2D58" w:rsidRDefault="00B66FBE" w:rsidP="009A6D97">
      <w:pPr>
        <w:ind w:left="0"/>
      </w:pPr>
      <w:r>
        <w:t>CREATE</w:t>
      </w:r>
      <w:r w:rsidR="00E52296">
        <w:t xml:space="preserve"> -</w:t>
      </w:r>
      <w:r w:rsidR="00BA2D58">
        <w:t xml:space="preserve"> For </w:t>
      </w:r>
      <w:r>
        <w:t>creating room, CREATE</w:t>
      </w:r>
      <w:r w:rsidR="00BA2D58">
        <w:t xml:space="preserve"> command is used</w:t>
      </w:r>
    </w:p>
    <w:p w14:paraId="1AB097FF" w14:textId="42E80CB5" w:rsidR="00270317" w:rsidRDefault="00270317" w:rsidP="009A6D97">
      <w:pPr>
        <w:ind w:left="0"/>
      </w:pPr>
      <w:r>
        <w:t xml:space="preserve">Command: create </w:t>
      </w:r>
      <w:r w:rsidR="00862BC2">
        <w:t>&lt;ROOMNAME/&gt;</w:t>
      </w:r>
    </w:p>
    <w:p w14:paraId="61E584D5" w14:textId="14753219" w:rsidR="00257826" w:rsidRDefault="00257826" w:rsidP="009A6D97">
      <w:pPr>
        <w:ind w:left="0"/>
      </w:pPr>
      <w:r>
        <w:t xml:space="preserve">The server responds with message “Room </w:t>
      </w:r>
      <w:r w:rsidR="00862BC2">
        <w:t>&lt;ROOMNAME/&gt;</w:t>
      </w:r>
      <w:r>
        <w:t xml:space="preserve">created” to the client who created the room. At server, “Room created </w:t>
      </w:r>
      <w:r w:rsidR="00862BC2">
        <w:t>&lt;ROOMNAME/&gt;</w:t>
      </w:r>
      <w:r>
        <w:t>” will be seen.</w:t>
      </w:r>
    </w:p>
    <w:p w14:paraId="49F8FE49" w14:textId="77777777" w:rsidR="00A62E0C" w:rsidRDefault="00167EB7" w:rsidP="00BC796C">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rPr>
      </w:pPr>
      <w:r>
        <w:rPr>
          <w:rFonts w:eastAsia="Times New Roman"/>
          <w:color w:val="000000"/>
        </w:rPr>
        <w:t>ERROR Handling:</w:t>
      </w:r>
      <w:r w:rsidR="00BC796C">
        <w:rPr>
          <w:rFonts w:eastAsia="Times New Roman"/>
          <w:color w:val="000000"/>
        </w:rPr>
        <w:t xml:space="preserve"> </w:t>
      </w:r>
    </w:p>
    <w:p w14:paraId="5263AE44" w14:textId="54CB2042" w:rsidR="009A137F" w:rsidRPr="00A62E0C" w:rsidRDefault="00E03F41" w:rsidP="00A62E0C">
      <w:pPr>
        <w:pStyle w:val="ListParagraph"/>
        <w:numPr>
          <w:ilvl w:val="0"/>
          <w:numId w:val="35"/>
        </w:num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sidRPr="00A62E0C">
        <w:rPr>
          <w:rFonts w:eastAsia="Times New Roman"/>
          <w:color w:val="000000"/>
        </w:rPr>
        <w:t xml:space="preserve">When client tries to create room that already </w:t>
      </w:r>
      <w:r w:rsidR="003A11A5" w:rsidRPr="00A62E0C">
        <w:rPr>
          <w:rFonts w:eastAsia="Times New Roman"/>
          <w:color w:val="000000"/>
        </w:rPr>
        <w:t>exist</w:t>
      </w:r>
      <w:r w:rsidRPr="00A62E0C">
        <w:rPr>
          <w:rFonts w:eastAsia="Times New Roman"/>
          <w:color w:val="000000"/>
        </w:rPr>
        <w:t>, then error will be thrown as “Room already exits”</w:t>
      </w:r>
    </w:p>
    <w:p w14:paraId="40A0DE2B" w14:textId="77777777" w:rsidR="00A62E0C" w:rsidRDefault="00A62E0C" w:rsidP="00A62E0C">
      <w:pPr>
        <w:pStyle w:val="ListParagraph"/>
        <w:numPr>
          <w:ilvl w:val="0"/>
          <w:numId w:val="35"/>
        </w:num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pPr>
      <w:r>
        <w:t>In case if proper command is not provided, the error “Invalid Command! Please enter proper command” will be thrown.</w:t>
      </w:r>
    </w:p>
    <w:p w14:paraId="0FA178B8" w14:textId="77777777" w:rsidR="00A62E0C" w:rsidRDefault="00A62E0C" w:rsidP="00BC796C">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pPr>
    </w:p>
    <w:p w14:paraId="5521365A" w14:textId="77777777" w:rsidR="00CA5940" w:rsidRPr="00BC796C" w:rsidRDefault="00CA5940" w:rsidP="00BC796C">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rPr>
      </w:pPr>
    </w:p>
    <w:p w14:paraId="347E3768" w14:textId="77777777" w:rsidR="00ED20B6" w:rsidRDefault="00ED20B6" w:rsidP="009A6D97">
      <w:pPr>
        <w:ind w:left="0"/>
      </w:pPr>
    </w:p>
    <w:p w14:paraId="762EF7C1" w14:textId="0D092FDF" w:rsidR="00055032" w:rsidRDefault="00055032" w:rsidP="009A6D97">
      <w:pPr>
        <w:ind w:left="0"/>
      </w:pPr>
      <w:r>
        <w:lastRenderedPageBreak/>
        <w:t>4.1.2:</w:t>
      </w:r>
    </w:p>
    <w:p w14:paraId="02E397E2" w14:textId="33916C1B" w:rsidR="00055032" w:rsidRDefault="00270317" w:rsidP="009A6D97">
      <w:pPr>
        <w:ind w:left="0"/>
      </w:pPr>
      <w:r>
        <w:t>JOIN</w:t>
      </w:r>
      <w:r w:rsidR="00E52296">
        <w:t xml:space="preserve"> </w:t>
      </w:r>
      <w:r>
        <w:t>–</w:t>
      </w:r>
      <w:r w:rsidR="00FE09D4">
        <w:t xml:space="preserve"> </w:t>
      </w:r>
      <w:r>
        <w:t>A Client can join in any of the rooms created</w:t>
      </w:r>
      <w:r w:rsidR="00FE09D4">
        <w:t>.</w:t>
      </w:r>
    </w:p>
    <w:p w14:paraId="6CED125C" w14:textId="2C571F29" w:rsidR="00270317" w:rsidRDefault="00270317" w:rsidP="009A6D97">
      <w:pPr>
        <w:ind w:left="0"/>
      </w:pPr>
      <w:r>
        <w:t xml:space="preserve">Command: join </w:t>
      </w:r>
      <w:r w:rsidR="00387490">
        <w:t>&lt;ROOMNAME/&gt;</w:t>
      </w:r>
    </w:p>
    <w:p w14:paraId="2D3A3DA5" w14:textId="19C29B7F" w:rsidR="00AB59E5" w:rsidRDefault="00AB59E5" w:rsidP="009A6D97">
      <w:pPr>
        <w:ind w:left="0"/>
      </w:pPr>
      <w:r>
        <w:t xml:space="preserve">The server responds with message “joined to room </w:t>
      </w:r>
      <w:r w:rsidR="00DB2EC8">
        <w:t>&lt;ROOMNAME/&gt;</w:t>
      </w:r>
      <w:r>
        <w:t>” to the client who joined and with message “</w:t>
      </w:r>
      <w:r w:rsidR="00DB2EC8">
        <w:t>&lt;CLIENTNAME/&gt;</w:t>
      </w:r>
      <w:r w:rsidR="00DB2EC8">
        <w:rPr>
          <w:rFonts w:eastAsia="Times New Roman"/>
          <w:color w:val="000000"/>
        </w:rPr>
        <w:t xml:space="preserve"> </w:t>
      </w:r>
      <w:r>
        <w:t xml:space="preserve">joined the room </w:t>
      </w:r>
      <w:r w:rsidR="00DB2EC8">
        <w:t>&lt;ROOMNAME/&gt;</w:t>
      </w:r>
      <w:r>
        <w:t>” to clients already in the room. At server, “</w:t>
      </w:r>
      <w:r w:rsidR="00FA3C28">
        <w:t>&lt;CLIENTNAME/&gt;</w:t>
      </w:r>
      <w:r w:rsidR="00FA3C28">
        <w:rPr>
          <w:rFonts w:eastAsia="Times New Roman"/>
          <w:color w:val="000000"/>
        </w:rPr>
        <w:t xml:space="preserve"> </w:t>
      </w:r>
      <w:r>
        <w:t xml:space="preserve">joined room </w:t>
      </w:r>
      <w:r w:rsidR="00DB2EC8">
        <w:t>&lt;ROOMNAME/&gt;</w:t>
      </w:r>
      <w:r>
        <w:t>” will be seen.</w:t>
      </w:r>
    </w:p>
    <w:p w14:paraId="344FA02E" w14:textId="77777777" w:rsidR="00AB12BB" w:rsidRDefault="00270317" w:rsidP="0024391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rPr>
      </w:pPr>
      <w:r>
        <w:rPr>
          <w:rFonts w:eastAsia="Times New Roman"/>
          <w:color w:val="000000"/>
        </w:rPr>
        <w:t>ERROR Handling</w:t>
      </w:r>
      <w:r w:rsidR="00243910">
        <w:rPr>
          <w:rFonts w:eastAsia="Times New Roman"/>
          <w:color w:val="000000"/>
        </w:rPr>
        <w:t xml:space="preserve">: </w:t>
      </w:r>
    </w:p>
    <w:p w14:paraId="70467AD0" w14:textId="5C87CC99" w:rsidR="00243910" w:rsidRPr="007A0142" w:rsidRDefault="00E87B55" w:rsidP="007A0142">
      <w:pPr>
        <w:pStyle w:val="ListParagraph"/>
        <w:numPr>
          <w:ilvl w:val="0"/>
          <w:numId w:val="36"/>
        </w:num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sidRPr="007A0142">
        <w:rPr>
          <w:rFonts w:eastAsia="Times New Roman"/>
          <w:color w:val="000000"/>
        </w:rPr>
        <w:t xml:space="preserve">When client tries to join any non-existing rooms, the error will be thrown to client as “Room </w:t>
      </w:r>
      <w:r w:rsidR="00957649">
        <w:t xml:space="preserve">&lt;ROOMNAME/&gt; </w:t>
      </w:r>
      <w:r w:rsidRPr="007A0142">
        <w:rPr>
          <w:rFonts w:eastAsia="Times New Roman"/>
          <w:color w:val="000000"/>
        </w:rPr>
        <w:t>doesn’t exist”</w:t>
      </w:r>
      <w:r w:rsidR="00AB12BB" w:rsidRPr="007A0142">
        <w:rPr>
          <w:rFonts w:eastAsia="Times New Roman"/>
          <w:color w:val="000000"/>
        </w:rPr>
        <w:t>.</w:t>
      </w:r>
    </w:p>
    <w:p w14:paraId="7075D92E" w14:textId="13059353" w:rsidR="00FE09D4" w:rsidRDefault="00AB12BB" w:rsidP="007A0142">
      <w:pPr>
        <w:pStyle w:val="ListParagraph"/>
        <w:numPr>
          <w:ilvl w:val="0"/>
          <w:numId w:val="36"/>
        </w:num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pPr>
      <w:r>
        <w:t>In case if proper command is not provided, the error “Invalid Command! Please enter proper command” will be thrown.</w:t>
      </w:r>
    </w:p>
    <w:p w14:paraId="57F18469" w14:textId="77777777" w:rsidR="00EC45BE" w:rsidRDefault="00EC45BE" w:rsidP="00EC45BE">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pPr>
    </w:p>
    <w:p w14:paraId="7419BDF5" w14:textId="77777777" w:rsidR="00AF48B0" w:rsidRDefault="00AF48B0" w:rsidP="00FE09D4">
      <w:pPr>
        <w:ind w:left="0"/>
      </w:pPr>
      <w:r>
        <w:t>4.1.3:</w:t>
      </w:r>
    </w:p>
    <w:p w14:paraId="1A9950C6" w14:textId="6919AB16" w:rsidR="00AF48B0" w:rsidRDefault="00E03F41" w:rsidP="00FE09D4">
      <w:pPr>
        <w:ind w:left="0"/>
      </w:pPr>
      <w:r>
        <w:t>GROUP</w:t>
      </w:r>
      <w:r w:rsidR="00E52296">
        <w:t xml:space="preserve"> </w:t>
      </w:r>
      <w:r>
        <w:t>–</w:t>
      </w:r>
      <w:r w:rsidR="00AF48B0">
        <w:t xml:space="preserve"> </w:t>
      </w:r>
      <w:r>
        <w:t>The Client can send message to group or room</w:t>
      </w:r>
      <w:r w:rsidR="001162C0">
        <w:t xml:space="preserve"> which will be broadcasted to all clients in that room. A client can even send different messages to different rooms </w:t>
      </w:r>
      <w:r w:rsidR="00055E19">
        <w:t xml:space="preserve">using </w:t>
      </w:r>
      <w:bookmarkStart w:id="4" w:name="_Hlk531284949"/>
      <w:r w:rsidR="009A51DF">
        <w:t xml:space="preserve">&lt;ROOMNAME/&gt; </w:t>
      </w:r>
      <w:bookmarkEnd w:id="4"/>
      <w:r w:rsidR="00055E19">
        <w:t xml:space="preserve">in command </w:t>
      </w:r>
      <w:r w:rsidR="001162C0">
        <w:t>in which he has joined in.</w:t>
      </w:r>
    </w:p>
    <w:p w14:paraId="769E7D56" w14:textId="27E2AD1F" w:rsidR="00E03F41" w:rsidRDefault="00E03F41" w:rsidP="00FE09D4">
      <w:pPr>
        <w:ind w:left="0"/>
      </w:pPr>
      <w:r>
        <w:t xml:space="preserve">Command: group </w:t>
      </w:r>
      <w:r w:rsidR="00F23816">
        <w:t>&lt;</w:t>
      </w:r>
      <w:r w:rsidR="00F92B9C">
        <w:t>ROOMNAME</w:t>
      </w:r>
      <w:r w:rsidR="00F23816">
        <w:t>/&gt;</w:t>
      </w:r>
      <w:r>
        <w:t xml:space="preserve"> </w:t>
      </w:r>
      <w:r w:rsidR="00F23816">
        <w:t>&lt;</w:t>
      </w:r>
      <w:r w:rsidR="00F92B9C">
        <w:t>MESSAGE</w:t>
      </w:r>
      <w:r w:rsidR="00F23816">
        <w:t>/&gt;</w:t>
      </w:r>
    </w:p>
    <w:p w14:paraId="06BC7DA5" w14:textId="41101FA7" w:rsidR="00CD6220" w:rsidRDefault="00055E19" w:rsidP="00B871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rPr>
      </w:pPr>
      <w:r>
        <w:rPr>
          <w:rFonts w:eastAsia="Times New Roman"/>
          <w:color w:val="000000"/>
        </w:rPr>
        <w:t xml:space="preserve">The server responds with message “Message sent” </w:t>
      </w:r>
      <w:r w:rsidR="00C00897">
        <w:rPr>
          <w:rFonts w:eastAsia="Times New Roman"/>
          <w:color w:val="000000"/>
        </w:rPr>
        <w:t xml:space="preserve">to the client </w:t>
      </w:r>
      <w:r>
        <w:rPr>
          <w:rFonts w:eastAsia="Times New Roman"/>
          <w:color w:val="000000"/>
        </w:rPr>
        <w:t>and at server the message “</w:t>
      </w:r>
      <w:r w:rsidR="00C00897">
        <w:t>&lt;CLIENTNAME/&gt;</w:t>
      </w:r>
      <w:r>
        <w:rPr>
          <w:rFonts w:eastAsia="Times New Roman"/>
          <w:color w:val="000000"/>
        </w:rPr>
        <w:t xml:space="preserve"> broadcasted message” will be seen.</w:t>
      </w:r>
    </w:p>
    <w:p w14:paraId="65AC29AE" w14:textId="18C7F771" w:rsidR="00091EB6" w:rsidRDefault="00091EB6" w:rsidP="00B871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pPr>
    </w:p>
    <w:p w14:paraId="34F01623" w14:textId="77777777" w:rsidR="00CC1B3E" w:rsidRDefault="00091EB6" w:rsidP="00B871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pPr>
      <w:r>
        <w:t xml:space="preserve">ERROR Handling: </w:t>
      </w:r>
    </w:p>
    <w:p w14:paraId="4A6C6DDC" w14:textId="1FAF36E0" w:rsidR="00091EB6" w:rsidRPr="00CC1B3E" w:rsidRDefault="004C05BF" w:rsidP="00CC1B3E">
      <w:pPr>
        <w:pStyle w:val="ListParagraph"/>
        <w:numPr>
          <w:ilvl w:val="0"/>
          <w:numId w:val="34"/>
        </w:num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t xml:space="preserve">If client tries to broadcast to message to room in which he is not member of, then </w:t>
      </w:r>
      <w:r w:rsidRPr="00CC1B3E">
        <w:rPr>
          <w:rFonts w:eastAsia="Times New Roman"/>
          <w:color w:val="000000"/>
        </w:rPr>
        <w:t>error will be thrown to client as “You are not member of this room”.</w:t>
      </w:r>
    </w:p>
    <w:p w14:paraId="1FD8E926" w14:textId="5F750C01" w:rsidR="00CC1B3E" w:rsidRDefault="00CC1B3E" w:rsidP="00CC1B3E">
      <w:pPr>
        <w:pStyle w:val="ListParagraph"/>
        <w:numPr>
          <w:ilvl w:val="0"/>
          <w:numId w:val="34"/>
        </w:num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pPr>
      <w:r>
        <w:t>In case if proper command is not provided, the error “Invalid Command! Please enter proper command” will be thrown.</w:t>
      </w:r>
    </w:p>
    <w:p w14:paraId="082CE1E3" w14:textId="77777777" w:rsidR="00CA5940" w:rsidRPr="00B871EF" w:rsidRDefault="00CA5940" w:rsidP="00B871E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rPr>
      </w:pPr>
    </w:p>
    <w:p w14:paraId="3CE264C2" w14:textId="77777777" w:rsidR="00E52296" w:rsidRDefault="00E52296" w:rsidP="00FE09D4">
      <w:pPr>
        <w:ind w:left="0"/>
      </w:pPr>
      <w:r>
        <w:t xml:space="preserve">4.1.4: </w:t>
      </w:r>
    </w:p>
    <w:p w14:paraId="54402F28" w14:textId="2D4D37A4" w:rsidR="00E52296" w:rsidRDefault="0060150A" w:rsidP="00FE09D4">
      <w:pPr>
        <w:ind w:left="0"/>
      </w:pPr>
      <w:r>
        <w:t>LISTMEMBERS</w:t>
      </w:r>
      <w:r w:rsidR="00E52296">
        <w:t xml:space="preserve"> – </w:t>
      </w:r>
      <w:r w:rsidR="00926D28">
        <w:t>A client can list members of any room.</w:t>
      </w:r>
    </w:p>
    <w:p w14:paraId="6BD34407" w14:textId="0E9CB219" w:rsidR="00006B63" w:rsidRDefault="00006B63" w:rsidP="00FE09D4">
      <w:pPr>
        <w:ind w:left="0"/>
      </w:pPr>
      <w:r>
        <w:t xml:space="preserve">Command: </w:t>
      </w:r>
      <w:proofErr w:type="spellStart"/>
      <w:r>
        <w:t>list</w:t>
      </w:r>
      <w:r w:rsidR="00CA7BFB">
        <w:t>m</w:t>
      </w:r>
      <w:r>
        <w:t>embers</w:t>
      </w:r>
      <w:proofErr w:type="spellEnd"/>
      <w:r>
        <w:t xml:space="preserve"> </w:t>
      </w:r>
      <w:r w:rsidR="002A3A78">
        <w:t>&lt;ROOMNAME/&gt;</w:t>
      </w:r>
    </w:p>
    <w:p w14:paraId="1F68C054" w14:textId="7A4E701D" w:rsidR="00E52296" w:rsidRDefault="00006B63" w:rsidP="00E52296">
      <w:pPr>
        <w:ind w:left="0"/>
        <w:rPr>
          <w:rFonts w:eastAsia="Times New Roman"/>
          <w:color w:val="000000"/>
        </w:rPr>
      </w:pPr>
      <w:r>
        <w:rPr>
          <w:rFonts w:eastAsia="Times New Roman"/>
          <w:color w:val="000000"/>
        </w:rPr>
        <w:t xml:space="preserve">The server responds with </w:t>
      </w:r>
      <w:r w:rsidR="0022486B">
        <w:t>&lt;CLIENTNAMES/&gt;</w:t>
      </w:r>
      <w:r w:rsidR="0022486B">
        <w:rPr>
          <w:rFonts w:eastAsia="Times New Roman"/>
          <w:color w:val="000000"/>
        </w:rPr>
        <w:t xml:space="preserve"> </w:t>
      </w:r>
      <w:r>
        <w:rPr>
          <w:rFonts w:eastAsia="Times New Roman"/>
          <w:color w:val="000000"/>
        </w:rPr>
        <w:t>who</w:t>
      </w:r>
      <w:r w:rsidR="00EC7A2D">
        <w:rPr>
          <w:rFonts w:eastAsia="Times New Roman"/>
          <w:color w:val="000000"/>
        </w:rPr>
        <w:t xml:space="preserve"> are</w:t>
      </w:r>
      <w:r>
        <w:rPr>
          <w:rFonts w:eastAsia="Times New Roman"/>
          <w:color w:val="000000"/>
        </w:rPr>
        <w:t xml:space="preserve"> </w:t>
      </w:r>
      <w:r w:rsidR="00EC7A2D">
        <w:rPr>
          <w:rFonts w:eastAsia="Times New Roman"/>
          <w:color w:val="000000"/>
        </w:rPr>
        <w:t xml:space="preserve">members of that </w:t>
      </w:r>
      <w:proofErr w:type="gramStart"/>
      <w:r w:rsidR="00EC7A2D">
        <w:rPr>
          <w:rFonts w:eastAsia="Times New Roman"/>
          <w:color w:val="000000"/>
        </w:rPr>
        <w:t>particular roo</w:t>
      </w:r>
      <w:r w:rsidR="002D2959">
        <w:rPr>
          <w:rFonts w:eastAsia="Times New Roman"/>
          <w:color w:val="000000"/>
        </w:rPr>
        <w:t>m</w:t>
      </w:r>
      <w:proofErr w:type="gramEnd"/>
      <w:r>
        <w:rPr>
          <w:rFonts w:eastAsia="Times New Roman"/>
          <w:color w:val="000000"/>
        </w:rPr>
        <w:t>.</w:t>
      </w:r>
    </w:p>
    <w:p w14:paraId="6151B9B6" w14:textId="3E56CA25" w:rsidR="00C55D27" w:rsidRDefault="008E73CE" w:rsidP="00E52296">
      <w:pPr>
        <w:ind w:left="0"/>
      </w:pPr>
      <w:r>
        <w:lastRenderedPageBreak/>
        <w:t xml:space="preserve">ERROR Handling: </w:t>
      </w:r>
    </w:p>
    <w:p w14:paraId="2295B97F" w14:textId="74A69B1D" w:rsidR="005E576C" w:rsidRPr="00690A78" w:rsidRDefault="005E576C" w:rsidP="00690A78">
      <w:pPr>
        <w:pStyle w:val="ListParagraph"/>
        <w:numPr>
          <w:ilvl w:val="0"/>
          <w:numId w:val="37"/>
        </w:num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sidRPr="00690A78">
        <w:rPr>
          <w:rFonts w:eastAsia="Times New Roman"/>
          <w:color w:val="000000"/>
        </w:rPr>
        <w:t xml:space="preserve">When client tries to list members of any non-existing room, the error will be thrown to client as “Room </w:t>
      </w:r>
      <w:r>
        <w:t xml:space="preserve">&lt;ROOMNAME/&gt; </w:t>
      </w:r>
      <w:r w:rsidRPr="00690A78">
        <w:rPr>
          <w:rFonts w:eastAsia="Times New Roman"/>
          <w:color w:val="000000"/>
        </w:rPr>
        <w:t>doesn’t exist”.</w:t>
      </w:r>
    </w:p>
    <w:p w14:paraId="369991C9" w14:textId="77777777" w:rsidR="00636EB6" w:rsidRDefault="00636EB6" w:rsidP="00636EB6">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pPr>
    </w:p>
    <w:p w14:paraId="793BA6D6" w14:textId="6AD61BBC" w:rsidR="008E73CE" w:rsidRDefault="008E73CE" w:rsidP="00690A78">
      <w:pPr>
        <w:pStyle w:val="ListParagraph"/>
        <w:numPr>
          <w:ilvl w:val="0"/>
          <w:numId w:val="37"/>
        </w:numPr>
      </w:pPr>
      <w:r>
        <w:t>In case if proper command is not provided, the error “</w:t>
      </w:r>
      <w:r w:rsidR="00CC1B3E">
        <w:t xml:space="preserve">Invalid Command! </w:t>
      </w:r>
      <w:r>
        <w:t>Please enter proper command” will be thrown.</w:t>
      </w:r>
    </w:p>
    <w:p w14:paraId="10A7226C" w14:textId="77777777" w:rsidR="00204075" w:rsidRDefault="00204075" w:rsidP="00E52296">
      <w:pPr>
        <w:ind w:left="0"/>
      </w:pPr>
      <w:r>
        <w:t xml:space="preserve">4.1.5: </w:t>
      </w:r>
    </w:p>
    <w:p w14:paraId="76E03CC8" w14:textId="0893EED5" w:rsidR="00204075" w:rsidRDefault="007048B2" w:rsidP="00E52296">
      <w:pPr>
        <w:ind w:left="0"/>
      </w:pPr>
      <w:r>
        <w:t>LISTROOMS</w:t>
      </w:r>
      <w:r w:rsidR="00204075">
        <w:t xml:space="preserve">: </w:t>
      </w:r>
      <w:r w:rsidR="00552FAB">
        <w:t>A client can request for list of existing rooms.</w:t>
      </w:r>
    </w:p>
    <w:p w14:paraId="1388C3AA" w14:textId="417DE5F5" w:rsidR="006B5728" w:rsidRDefault="004D73CE" w:rsidP="006B5728">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rPr>
      </w:pPr>
      <w:r>
        <w:rPr>
          <w:rFonts w:eastAsia="Times New Roman"/>
          <w:color w:val="000000"/>
        </w:rPr>
        <w:t xml:space="preserve">Command: </w:t>
      </w:r>
      <w:proofErr w:type="spellStart"/>
      <w:r>
        <w:rPr>
          <w:rFonts w:eastAsia="Times New Roman"/>
          <w:color w:val="000000"/>
        </w:rPr>
        <w:t>list</w:t>
      </w:r>
      <w:r w:rsidR="001E1E5A">
        <w:rPr>
          <w:rFonts w:eastAsia="Times New Roman"/>
          <w:color w:val="000000"/>
        </w:rPr>
        <w:t>r</w:t>
      </w:r>
      <w:r>
        <w:rPr>
          <w:rFonts w:eastAsia="Times New Roman"/>
          <w:color w:val="000000"/>
        </w:rPr>
        <w:t>ooms</w:t>
      </w:r>
      <w:proofErr w:type="spellEnd"/>
    </w:p>
    <w:p w14:paraId="4FB1AB0B" w14:textId="7B013206" w:rsidR="0020145A" w:rsidRDefault="0020145A" w:rsidP="006B5728">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rPr>
      </w:pPr>
    </w:p>
    <w:p w14:paraId="41E1800A" w14:textId="533E1141" w:rsidR="0020145A" w:rsidRDefault="0020145A" w:rsidP="0020145A">
      <w:pPr>
        <w:ind w:left="0"/>
        <w:rPr>
          <w:rFonts w:eastAsia="Times New Roman"/>
          <w:color w:val="000000"/>
        </w:rPr>
      </w:pPr>
      <w:r>
        <w:rPr>
          <w:rFonts w:eastAsia="Times New Roman"/>
          <w:color w:val="000000"/>
        </w:rPr>
        <w:t xml:space="preserve">The server responds with list of </w:t>
      </w:r>
      <w:r w:rsidR="00715C9C">
        <w:t>&lt;ROOMNAMES/&gt;</w:t>
      </w:r>
      <w:r>
        <w:rPr>
          <w:rFonts w:eastAsia="Times New Roman"/>
          <w:color w:val="000000"/>
        </w:rPr>
        <w:t>.</w:t>
      </w:r>
    </w:p>
    <w:p w14:paraId="4C504F4C" w14:textId="77777777" w:rsidR="005430D9" w:rsidRDefault="00EC7A2D" w:rsidP="00EC7A2D">
      <w:pPr>
        <w:ind w:left="0"/>
      </w:pPr>
      <w:bookmarkStart w:id="5" w:name="_Toc258322674"/>
      <w:r>
        <w:t xml:space="preserve">ERROR Handling: </w:t>
      </w:r>
    </w:p>
    <w:p w14:paraId="3FFEF28C" w14:textId="3BA23124" w:rsidR="005430D9" w:rsidRDefault="005430D9" w:rsidP="005430D9">
      <w:pPr>
        <w:pStyle w:val="ListParagraph"/>
        <w:numPr>
          <w:ilvl w:val="0"/>
          <w:numId w:val="37"/>
        </w:numPr>
      </w:pPr>
      <w:r>
        <w:t>In case if proper command is not provided, the error “Invalid Command! Please enter proper command” will be thrown.</w:t>
      </w:r>
    </w:p>
    <w:p w14:paraId="01AE4E04" w14:textId="2E180457" w:rsidR="00682434" w:rsidRDefault="00682434" w:rsidP="00682434">
      <w:pPr>
        <w:ind w:left="0"/>
      </w:pPr>
      <w:r>
        <w:t>4.1.6:</w:t>
      </w:r>
    </w:p>
    <w:p w14:paraId="6A6B39C5" w14:textId="020C8FAA" w:rsidR="00682434" w:rsidRDefault="00682434" w:rsidP="00682434">
      <w:pPr>
        <w:ind w:left="0"/>
      </w:pPr>
      <w:r>
        <w:t xml:space="preserve">PRIVATE: A client can send private messages to </w:t>
      </w:r>
      <w:proofErr w:type="gramStart"/>
      <w:r>
        <w:t>other</w:t>
      </w:r>
      <w:proofErr w:type="gramEnd"/>
      <w:r>
        <w:t xml:space="preserve"> client.</w:t>
      </w:r>
    </w:p>
    <w:p w14:paraId="36F0100D" w14:textId="42944A09" w:rsidR="00682434" w:rsidRDefault="00682434" w:rsidP="00682434">
      <w:pPr>
        <w:ind w:left="0"/>
      </w:pPr>
      <w:r>
        <w:t>Command: private &lt;CLIENTNAME/&gt; &lt;MESSAGE/&gt;</w:t>
      </w:r>
    </w:p>
    <w:p w14:paraId="4DE90F43" w14:textId="6293891F" w:rsidR="009E506E" w:rsidRDefault="009E506E" w:rsidP="00682434">
      <w:pPr>
        <w:ind w:left="0"/>
      </w:pPr>
      <w:r>
        <w:t xml:space="preserve">The client who sent private message to </w:t>
      </w:r>
      <w:proofErr w:type="gramStart"/>
      <w:r>
        <w:t>other</w:t>
      </w:r>
      <w:proofErr w:type="gramEnd"/>
      <w:r>
        <w:t xml:space="preserve"> client receives message as “Message Delivered”</w:t>
      </w:r>
      <w:r w:rsidR="00E351D9">
        <w:t>.</w:t>
      </w:r>
    </w:p>
    <w:p w14:paraId="51004C6B" w14:textId="5EF65841" w:rsidR="00E351D9" w:rsidRDefault="00E351D9" w:rsidP="00682434">
      <w:pPr>
        <w:ind w:left="0"/>
      </w:pPr>
      <w:r>
        <w:t xml:space="preserve">ERROR HANDLING: </w:t>
      </w:r>
    </w:p>
    <w:p w14:paraId="2BA4900E" w14:textId="7955DD54" w:rsidR="00E351D9" w:rsidRDefault="00E351D9" w:rsidP="002F78EF">
      <w:pPr>
        <w:pStyle w:val="ListParagraph"/>
        <w:numPr>
          <w:ilvl w:val="0"/>
          <w:numId w:val="37"/>
        </w:numPr>
      </w:pPr>
      <w:r>
        <w:t>If the other client whom the client is sending private message does not exist, the error “Client &lt;CLIENTNAME/&gt; does not exist.</w:t>
      </w:r>
    </w:p>
    <w:p w14:paraId="1BEC9AAB" w14:textId="77777777" w:rsidR="00E351D9" w:rsidRDefault="00E351D9" w:rsidP="00E351D9">
      <w:pPr>
        <w:pStyle w:val="ListParagraph"/>
        <w:numPr>
          <w:ilvl w:val="0"/>
          <w:numId w:val="37"/>
        </w:numPr>
      </w:pPr>
      <w:r>
        <w:t>In case if proper command is not provided, the error “Invalid Command! Please enter proper command” will be thrown.</w:t>
      </w:r>
    </w:p>
    <w:p w14:paraId="4C7A230E" w14:textId="77777777" w:rsidR="00E351D9" w:rsidRDefault="00E351D9" w:rsidP="00682434">
      <w:pPr>
        <w:ind w:left="0"/>
      </w:pPr>
    </w:p>
    <w:p w14:paraId="5CF07038" w14:textId="24F48F85" w:rsidR="00765D4A" w:rsidRDefault="00765D4A" w:rsidP="001F124B">
      <w:pPr>
        <w:ind w:left="0"/>
        <w:jc w:val="both"/>
      </w:pPr>
      <w:r>
        <w:t>4.1.</w:t>
      </w:r>
      <w:r w:rsidR="00B60FC4">
        <w:t>7</w:t>
      </w:r>
      <w:r>
        <w:t>:</w:t>
      </w:r>
    </w:p>
    <w:p w14:paraId="0F0DF980" w14:textId="7E22B9D0" w:rsidR="00765D4A" w:rsidRDefault="00715C9C" w:rsidP="001F124B">
      <w:pPr>
        <w:ind w:left="0"/>
        <w:jc w:val="both"/>
      </w:pPr>
      <w:r>
        <w:t>LEAVEROOM</w:t>
      </w:r>
      <w:r w:rsidR="00765D4A">
        <w:t xml:space="preserve">: </w:t>
      </w:r>
      <w:r>
        <w:t>The client can leave any room that he/she is member of.</w:t>
      </w:r>
    </w:p>
    <w:p w14:paraId="6A16E185" w14:textId="05956B08" w:rsidR="00715C9C" w:rsidRDefault="00715C9C" w:rsidP="001F124B">
      <w:pPr>
        <w:ind w:left="0"/>
        <w:jc w:val="both"/>
      </w:pPr>
      <w:r>
        <w:t xml:space="preserve">Command: </w:t>
      </w:r>
      <w:proofErr w:type="spellStart"/>
      <w:r>
        <w:t>leaveroom</w:t>
      </w:r>
      <w:proofErr w:type="spellEnd"/>
      <w:r w:rsidR="00556EEF">
        <w:t xml:space="preserve"> &lt;ROOMNAME/&gt;</w:t>
      </w:r>
    </w:p>
    <w:p w14:paraId="5037CB00" w14:textId="78485A94" w:rsidR="005B4B5D" w:rsidRDefault="005B4B5D" w:rsidP="001F124B">
      <w:pPr>
        <w:ind w:left="0"/>
        <w:jc w:val="both"/>
      </w:pPr>
      <w:r>
        <w:lastRenderedPageBreak/>
        <w:t xml:space="preserve">The server responds with message “you left the room &lt;ROOMNAME/&gt;” to the client who left the room and with message “&lt;CLIENTNAME/&gt; left the room &lt;ROOMNAME/&gt;” to the </w:t>
      </w:r>
      <w:r w:rsidR="00775FB0">
        <w:t xml:space="preserve">other </w:t>
      </w:r>
      <w:r>
        <w:t>client members of that room.</w:t>
      </w:r>
    </w:p>
    <w:p w14:paraId="653738CC" w14:textId="77777777" w:rsidR="00AE7297" w:rsidRDefault="00312A7D" w:rsidP="00312A7D">
      <w:pPr>
        <w:ind w:left="0"/>
      </w:pPr>
      <w:r>
        <w:t>ERROR Handling:</w:t>
      </w:r>
    </w:p>
    <w:p w14:paraId="4AEA19DA" w14:textId="2C550D91" w:rsidR="00312A7D" w:rsidRDefault="00AE7297" w:rsidP="00AE7297">
      <w:pPr>
        <w:pStyle w:val="ListParagraph"/>
        <w:numPr>
          <w:ilvl w:val="0"/>
          <w:numId w:val="37"/>
        </w:numPr>
      </w:pPr>
      <w:r>
        <w:t>When client tries to leave the room in which is not member of, then error “You are not member of this room &lt;ROOMNAME/&gt;” will be thrown.</w:t>
      </w:r>
    </w:p>
    <w:p w14:paraId="11EE922C" w14:textId="77777777" w:rsidR="00312A7D" w:rsidRDefault="00312A7D" w:rsidP="00312A7D">
      <w:pPr>
        <w:pStyle w:val="ListParagraph"/>
        <w:numPr>
          <w:ilvl w:val="0"/>
          <w:numId w:val="37"/>
        </w:numPr>
      </w:pPr>
      <w:r>
        <w:t>In case if proper command is not provided, the error “Invalid Command! Please enter proper command” will be thrown.</w:t>
      </w:r>
    </w:p>
    <w:p w14:paraId="174B9D9C" w14:textId="77777777" w:rsidR="00312A7D" w:rsidRDefault="00312A7D" w:rsidP="001F124B">
      <w:pPr>
        <w:ind w:left="0"/>
        <w:jc w:val="both"/>
      </w:pPr>
    </w:p>
    <w:p w14:paraId="26295F38" w14:textId="15E3E379" w:rsidR="00CA5940" w:rsidRDefault="00CA5940" w:rsidP="001F124B">
      <w:pPr>
        <w:ind w:left="0"/>
        <w:jc w:val="both"/>
      </w:pPr>
      <w:r>
        <w:t>4.1.</w:t>
      </w:r>
      <w:r w:rsidR="00B60FC4">
        <w:t>8</w:t>
      </w:r>
      <w:r>
        <w:t>:</w:t>
      </w:r>
    </w:p>
    <w:p w14:paraId="66185E0F" w14:textId="754DF75A" w:rsidR="008F68C5" w:rsidRDefault="008F68C5" w:rsidP="001F124B">
      <w:pPr>
        <w:ind w:left="0"/>
        <w:jc w:val="both"/>
      </w:pPr>
      <w:r>
        <w:t>QUIT: A client can disconnect from the server with quit command.</w:t>
      </w:r>
    </w:p>
    <w:p w14:paraId="4B17205F" w14:textId="084BBAA1" w:rsidR="00352B39" w:rsidRDefault="00352B39" w:rsidP="001F124B">
      <w:pPr>
        <w:ind w:left="0"/>
        <w:jc w:val="both"/>
      </w:pPr>
      <w:r>
        <w:t>Command: quit</w:t>
      </w:r>
    </w:p>
    <w:p w14:paraId="5C4354CE" w14:textId="1EEB57D7" w:rsidR="000F153A" w:rsidRDefault="00EC1D42" w:rsidP="001F124B">
      <w:pPr>
        <w:ind w:left="0"/>
        <w:jc w:val="both"/>
      </w:pPr>
      <w:r>
        <w:t>Response: The client will be removed from all the rooms he is member of</w:t>
      </w:r>
      <w:r w:rsidR="00355558">
        <w:t xml:space="preserve"> and the client receives message “See you later!</w:t>
      </w:r>
      <w:r w:rsidR="00355558" w:rsidRPr="00355558">
        <w:t xml:space="preserve"> </w:t>
      </w:r>
      <w:r w:rsidR="00355558">
        <w:t xml:space="preserve">&lt;CLIENTNAME/&gt;” and at server “&lt;CLENTNAME/&gt; Left” </w:t>
      </w:r>
      <w:r w:rsidR="0005718B">
        <w:t>message will be seen.</w:t>
      </w:r>
    </w:p>
    <w:p w14:paraId="459589E1" w14:textId="1D5D52F0" w:rsidR="003E34E3" w:rsidRDefault="003E34E3" w:rsidP="001F124B">
      <w:pPr>
        <w:ind w:left="0"/>
        <w:jc w:val="both"/>
      </w:pPr>
      <w:r>
        <w:t>4.2 Server:</w:t>
      </w:r>
    </w:p>
    <w:p w14:paraId="2043942C" w14:textId="65C47DA4" w:rsidR="003E34E3" w:rsidRDefault="007C5426" w:rsidP="001F124B">
      <w:pPr>
        <w:ind w:left="0"/>
        <w:jc w:val="both"/>
      </w:pPr>
      <w:r>
        <w:t>QUIT: The server can disconnect from all the clients.</w:t>
      </w:r>
    </w:p>
    <w:p w14:paraId="3E14F0F1" w14:textId="349EAAF3" w:rsidR="0035112F" w:rsidRDefault="0035112F" w:rsidP="001F124B">
      <w:pPr>
        <w:ind w:left="0"/>
        <w:jc w:val="both"/>
      </w:pPr>
      <w:r>
        <w:t>Command: quit</w:t>
      </w:r>
    </w:p>
    <w:p w14:paraId="4610FC3A" w14:textId="0DC27A7B" w:rsidR="0035112F" w:rsidRDefault="0035112F" w:rsidP="001F124B">
      <w:pPr>
        <w:ind w:left="0"/>
        <w:jc w:val="both"/>
      </w:pPr>
      <w:r>
        <w:t>Response: All the clients connected to the server will receive message “Server OFF! Try later”</w:t>
      </w:r>
      <w:r w:rsidR="00941677">
        <w:t>.</w:t>
      </w:r>
    </w:p>
    <w:p w14:paraId="7B1214B4" w14:textId="6E639DEE" w:rsidR="003D415B" w:rsidRDefault="003D415B" w:rsidP="001F124B">
      <w:pPr>
        <w:ind w:left="0"/>
        <w:jc w:val="both"/>
      </w:pPr>
      <w:r>
        <w:t>4.3:</w:t>
      </w:r>
    </w:p>
    <w:p w14:paraId="7EAEB78E" w14:textId="459CFB25" w:rsidR="00BB77C0" w:rsidRDefault="00BB77C0" w:rsidP="001F124B">
      <w:pPr>
        <w:ind w:left="0"/>
        <w:jc w:val="both"/>
      </w:pPr>
      <w:r>
        <w:t>The server crash is handled gracefully by through exceptions and all clients connected to server will receive message “Server crashed. Existing to handle server crash gracefully”</w:t>
      </w:r>
      <w:r w:rsidR="008624D6">
        <w:t>.</w:t>
      </w:r>
    </w:p>
    <w:p w14:paraId="325BA1FE" w14:textId="6EE6CD4D" w:rsidR="008624D6" w:rsidRDefault="008624D6" w:rsidP="001F124B">
      <w:pPr>
        <w:ind w:left="0"/>
        <w:jc w:val="both"/>
      </w:pPr>
      <w:r>
        <w:t>Similar</w:t>
      </w:r>
      <w:r w:rsidR="001D1B0C">
        <w:t>l</w:t>
      </w:r>
      <w:r>
        <w:t xml:space="preserve">y, when the </w:t>
      </w:r>
      <w:r w:rsidR="005E3CE9">
        <w:t xml:space="preserve">client crashes, the Server will receive message “Client </w:t>
      </w:r>
      <w:r w:rsidR="00BD5496">
        <w:t>Disconnected</w:t>
      </w:r>
      <w:r w:rsidR="005E3CE9">
        <w:t>!”</w:t>
      </w:r>
    </w:p>
    <w:bookmarkEnd w:id="5"/>
    <w:p w14:paraId="4C3BA752" w14:textId="77777777" w:rsidR="006F6F19" w:rsidRDefault="008244C8" w:rsidP="00237595">
      <w:pPr>
        <w:pStyle w:val="Heading1"/>
      </w:pPr>
      <w:r>
        <w:t>Error Handling:</w:t>
      </w:r>
    </w:p>
    <w:p w14:paraId="278EDED0" w14:textId="77777777" w:rsidR="004B102D" w:rsidRDefault="00DC57F3" w:rsidP="004B102D">
      <w:r>
        <w:t>The errors might occur when either client or server connections are lost</w:t>
      </w:r>
      <w:r w:rsidR="00453622">
        <w:t xml:space="preserve"> or when socket link connecting them might have been terminated. The server and client must be able to detect the error by continuous </w:t>
      </w:r>
      <w:r w:rsidR="00453622">
        <w:lastRenderedPageBreak/>
        <w:t>track of heartbeat messages.</w:t>
      </w:r>
      <w:r w:rsidR="00DF2ED8">
        <w:t xml:space="preserve"> When server detects that connection to client is lost, it MUST remove all the client from every chat room it has joined in. </w:t>
      </w:r>
      <w:r w:rsidR="007D352B">
        <w:t>Likewise</w:t>
      </w:r>
      <w:r w:rsidR="007473D1">
        <w:t>,</w:t>
      </w:r>
      <w:r w:rsidR="007D352B">
        <w:t xml:space="preserve"> if client detects it has lost connection with the server it MUST know by itself it has been disconnected and </w:t>
      </w:r>
      <w:r w:rsidR="00EB494A">
        <w:t>MAY</w:t>
      </w:r>
      <w:r w:rsidR="007D352B">
        <w:t xml:space="preserve"> try to reconnect to the server.</w:t>
      </w:r>
    </w:p>
    <w:p w14:paraId="2F06AC3A" w14:textId="77777777" w:rsidR="00CE671F" w:rsidRPr="004B102D" w:rsidRDefault="00CE671F" w:rsidP="004B102D">
      <w:r>
        <w:t xml:space="preserve">There is </w:t>
      </w:r>
      <w:r w:rsidR="002A4CDE">
        <w:t>an</w:t>
      </w:r>
      <w:r>
        <w:t xml:space="preserve"> ERROR command that is used by servers to report a fatal error to its peers.</w:t>
      </w:r>
    </w:p>
    <w:p w14:paraId="2E09FEAB" w14:textId="77777777" w:rsidR="00346D18" w:rsidRDefault="006F6F19" w:rsidP="00346D18">
      <w:pPr>
        <w:pStyle w:val="Heading1"/>
      </w:pPr>
      <w:bookmarkStart w:id="6" w:name="_Toc258322676"/>
      <w:r w:rsidRPr="00346D18">
        <w:t>Security Considerations</w:t>
      </w:r>
      <w:bookmarkEnd w:id="6"/>
    </w:p>
    <w:p w14:paraId="507BB88B" w14:textId="77777777" w:rsidR="00346D18" w:rsidRPr="00346D18" w:rsidRDefault="00346D18" w:rsidP="00346D18">
      <w:r>
        <w:t xml:space="preserve">There are few security issues in IRC </w:t>
      </w:r>
      <w:r w:rsidR="00F47189">
        <w:t>as messages sent through connections are not usually encrypted and higher risks of being target to hackers. A careful security policy is important to ensure it not susceptible to any attacks.</w:t>
      </w:r>
      <w:r w:rsidR="004B5B0A">
        <w:t xml:space="preserve"> One more concern is server can see all the messages. Even private message mode can be easily hacked by some third party.</w:t>
      </w:r>
    </w:p>
    <w:p w14:paraId="35637ED8" w14:textId="77777777" w:rsidR="001E3E79" w:rsidRPr="004B102D" w:rsidRDefault="001E3E79" w:rsidP="001E3E79">
      <w:pPr>
        <w:pStyle w:val="Heading1"/>
      </w:pPr>
      <w:bookmarkStart w:id="7" w:name="_Toc258322678"/>
      <w:r w:rsidRPr="004B102D">
        <w:t>Conclusions</w:t>
      </w:r>
      <w:bookmarkEnd w:id="7"/>
      <w:r w:rsidR="00CC13F7">
        <w:t xml:space="preserve"> &amp; Future Work:</w:t>
      </w:r>
    </w:p>
    <w:p w14:paraId="4505EFD9" w14:textId="77777777" w:rsidR="001E3E79" w:rsidRDefault="00F564C4" w:rsidP="00354A53">
      <w:pPr>
        <w:jc w:val="both"/>
      </w:pPr>
      <w:r>
        <w:t xml:space="preserve">This specification gives brief idea about various modules in IRC like server, client and channel where multiple clients can communicate with each other in the form of text </w:t>
      </w:r>
      <w:r w:rsidR="005778E6">
        <w:t>by</w:t>
      </w:r>
      <w:r w:rsidR="00C15002">
        <w:t xml:space="preserve"> connect</w:t>
      </w:r>
      <w:r w:rsidR="005778E6">
        <w:t>ing</w:t>
      </w:r>
      <w:r w:rsidR="00C15002">
        <w:t xml:space="preserve"> to </w:t>
      </w:r>
      <w:r w:rsidR="005778E6">
        <w:t xml:space="preserve">a </w:t>
      </w:r>
      <w:r w:rsidR="00C15002">
        <w:t xml:space="preserve">server via channels. </w:t>
      </w:r>
      <w:r w:rsidR="00E90E5A">
        <w:t>The servers can connect to each other to create a network.</w:t>
      </w:r>
      <w:r w:rsidR="00354A53">
        <w:t xml:space="preserve"> There are several client server and channel related commands to establish connection, to terminate the connection to check connection properties etc.,</w:t>
      </w:r>
    </w:p>
    <w:p w14:paraId="0FCF2756" w14:textId="77777777" w:rsidR="00CC13F7" w:rsidRDefault="00E90E5A" w:rsidP="00354A53">
      <w:pPr>
        <w:jc w:val="both"/>
      </w:pPr>
      <w:r>
        <w:t xml:space="preserve">There are some security concerns </w:t>
      </w:r>
      <w:r w:rsidR="00354A53">
        <w:t>as there is no encryption of messages being sent and hence the user can modify and design his protocol that would encrypt the message or to achieve some other purpose of user.</w:t>
      </w:r>
    </w:p>
    <w:p w14:paraId="1924B702" w14:textId="77777777" w:rsidR="0067166D" w:rsidRPr="004B102D" w:rsidRDefault="0067166D" w:rsidP="0067166D">
      <w:pPr>
        <w:pStyle w:val="Heading1"/>
      </w:pPr>
      <w:bookmarkStart w:id="8" w:name="_Toc258322677"/>
      <w:r w:rsidRPr="004B102D">
        <w:t>IANA Considerations</w:t>
      </w:r>
      <w:bookmarkEnd w:id="8"/>
    </w:p>
    <w:p w14:paraId="308D7403" w14:textId="77777777" w:rsidR="0067166D" w:rsidRDefault="0067166D" w:rsidP="0067166D">
      <w:pPr>
        <w:rPr>
          <w:rFonts w:eastAsia="Times New Roman"/>
        </w:rPr>
      </w:pPr>
      <w:r>
        <w:rPr>
          <w:rFonts w:eastAsia="Times New Roman"/>
        </w:rPr>
        <w:t>None.</w:t>
      </w:r>
      <w:bookmarkStart w:id="9" w:name="_Toc258322680"/>
    </w:p>
    <w:p w14:paraId="3DA857FA" w14:textId="77777777" w:rsidR="00646BCF" w:rsidRDefault="00646BCF" w:rsidP="00646BCF">
      <w:pPr>
        <w:pStyle w:val="Heading1"/>
      </w:pPr>
      <w:r>
        <w:t>References:</w:t>
      </w:r>
    </w:p>
    <w:p w14:paraId="7E43F732" w14:textId="77777777" w:rsidR="00C45BE9" w:rsidRPr="00C45BE9" w:rsidRDefault="0067166D" w:rsidP="00646BCF">
      <w:pPr>
        <w:ind w:left="0"/>
      </w:pPr>
      <w:r w:rsidRPr="0067166D">
        <w:t xml:space="preserve"> </w:t>
      </w:r>
      <w:r w:rsidR="00646BCF">
        <w:t xml:space="preserve">9.1 </w:t>
      </w:r>
      <w:r w:rsidR="002E1F5F" w:rsidRPr="0067166D">
        <w:t>Normative References</w:t>
      </w:r>
      <w:bookmarkStart w:id="10" w:name="_Ref86156292"/>
      <w:bookmarkStart w:id="11" w:name="_Ref86333103"/>
      <w:bookmarkEnd w:id="9"/>
    </w:p>
    <w:p w14:paraId="106F3027" w14:textId="77777777" w:rsidR="002E1F5F" w:rsidRPr="00BA469F" w:rsidRDefault="002E1F5F" w:rsidP="00C45BE9">
      <w:pPr>
        <w:pStyle w:val="Heading2"/>
        <w:numPr>
          <w:ilvl w:val="0"/>
          <w:numId w:val="0"/>
        </w:numPr>
        <w:ind w:left="432"/>
      </w:pPr>
      <w:proofErr w:type="spellStart"/>
      <w:r w:rsidRPr="00BA469F">
        <w:t>Bradner</w:t>
      </w:r>
      <w:proofErr w:type="spellEnd"/>
      <w:r w:rsidRPr="00BA469F">
        <w:t>, S., "Key words for use in RFCs to Indicate Requirement Levels", BCP 14, RFC 2119, March 1997.</w:t>
      </w:r>
      <w:bookmarkEnd w:id="10"/>
      <w:bookmarkEnd w:id="11"/>
    </w:p>
    <w:p w14:paraId="14970CBB" w14:textId="77777777" w:rsidR="002E1F5F" w:rsidRPr="00E915FE" w:rsidRDefault="002E1F5F" w:rsidP="00093D38">
      <w:pPr>
        <w:pStyle w:val="RFCReferences"/>
        <w:rPr>
          <w:rFonts w:cs="Times New Roman"/>
        </w:rPr>
      </w:pPr>
      <w:bookmarkStart w:id="12" w:name="_Ref86156304"/>
      <w:r w:rsidRPr="00BD743C">
        <w:t xml:space="preserve">Crocker, D. and </w:t>
      </w:r>
      <w:proofErr w:type="spellStart"/>
      <w:r w:rsidRPr="00BD743C">
        <w:t>Overell</w:t>
      </w:r>
      <w:proofErr w:type="spellEnd"/>
      <w:r w:rsidRPr="00BD743C">
        <w:t xml:space="preserve">, </w:t>
      </w:r>
      <w:proofErr w:type="gramStart"/>
      <w:r w:rsidRPr="00BD743C">
        <w:t>P.(</w:t>
      </w:r>
      <w:proofErr w:type="gramEnd"/>
      <w:r w:rsidRPr="00BD743C">
        <w:t>Editors), "Augmented BNF for Syntax Specifications: ABNF", RFC 2234, Internet Mail Consortium and Demon Internet Ltd., November 199</w:t>
      </w:r>
      <w:r>
        <w:t>7.</w:t>
      </w:r>
      <w:bookmarkEnd w:id="12"/>
    </w:p>
    <w:p w14:paraId="01D01D22" w14:textId="77777777" w:rsidR="00E940B0" w:rsidRDefault="002E1F5F" w:rsidP="0067166D">
      <w:pPr>
        <w:pStyle w:val="RFCReferencesBookmark"/>
        <w:rPr>
          <w:highlight w:val="cyan"/>
        </w:rPr>
      </w:pPr>
      <w:r>
        <w:lastRenderedPageBreak/>
        <w:t>[RFC2119]</w:t>
      </w:r>
      <w:r>
        <w:tab/>
      </w:r>
      <w:proofErr w:type="spellStart"/>
      <w:r w:rsidRPr="00E915FE">
        <w:t>Bradner</w:t>
      </w:r>
      <w:proofErr w:type="spellEnd"/>
      <w:r w:rsidRPr="00E915FE">
        <w:t>, S., "Key words for use in RFCs to Indicate Requirement Levels", BCP 14, RFC 2119, March 1997.</w:t>
      </w:r>
      <w:bookmarkStart w:id="13" w:name="_Toc258322682"/>
      <w:r w:rsidR="0067166D" w:rsidRPr="0063752C">
        <w:rPr>
          <w:highlight w:val="cyan"/>
        </w:rPr>
        <w:t xml:space="preserve"> </w:t>
      </w:r>
    </w:p>
    <w:p w14:paraId="27FA417F" w14:textId="77777777" w:rsidR="00B73589" w:rsidRDefault="00912BA6" w:rsidP="00912BA6">
      <w:pPr>
        <w:pStyle w:val="RFCReferencesBookmark"/>
        <w:ind w:left="0" w:firstLine="0"/>
        <w:rPr>
          <w:highlight w:val="cyan"/>
        </w:rPr>
      </w:pPr>
      <w:r w:rsidRPr="00912BA6">
        <w:t xml:space="preserve">  9.</w:t>
      </w:r>
      <w:r w:rsidRPr="00763CC4">
        <w:t>2</w:t>
      </w:r>
      <w:r w:rsidR="00B73589" w:rsidRPr="00763CC4">
        <w:t xml:space="preserve"> </w:t>
      </w:r>
      <w:r w:rsidR="00763CC4" w:rsidRPr="00763CC4">
        <w:t>Additional References</w:t>
      </w:r>
    </w:p>
    <w:p w14:paraId="46AF7C0E" w14:textId="77777777" w:rsidR="00912BA6" w:rsidRPr="00B73589" w:rsidRDefault="00B73589" w:rsidP="00912BA6">
      <w:pPr>
        <w:pStyle w:val="RFCReferencesBookmark"/>
        <w:ind w:left="0" w:firstLine="0"/>
      </w:pPr>
      <w:r w:rsidRPr="00B73589">
        <w:t xml:space="preserve">   1) irchelp.org</w:t>
      </w:r>
    </w:p>
    <w:p w14:paraId="55370A8A" w14:textId="77777777" w:rsidR="00B73589" w:rsidRPr="00B73589" w:rsidRDefault="00B73589" w:rsidP="00912BA6">
      <w:pPr>
        <w:pStyle w:val="RFCReferencesBookmark"/>
        <w:ind w:left="0" w:firstLine="0"/>
      </w:pPr>
      <w:r w:rsidRPr="00B73589">
        <w:t xml:space="preserve">   2) Wikipedia</w:t>
      </w:r>
    </w:p>
    <w:p w14:paraId="3B9C27B9" w14:textId="77777777" w:rsidR="00B73589" w:rsidRPr="00B73589" w:rsidRDefault="00B26B77" w:rsidP="00912BA6">
      <w:pPr>
        <w:pStyle w:val="RFCReferencesBookmark"/>
        <w:ind w:left="0" w:firstLine="0"/>
      </w:pPr>
      <w:r>
        <w:t xml:space="preserve">   </w:t>
      </w:r>
      <w:r w:rsidR="00B73589" w:rsidRPr="00B73589">
        <w:t>3)</w:t>
      </w:r>
      <w:r w:rsidR="00F2610A">
        <w:t xml:space="preserve"> </w:t>
      </w:r>
      <w:r w:rsidR="00B73589" w:rsidRPr="00B73589">
        <w:t>GeeksforGeeks.com</w:t>
      </w:r>
    </w:p>
    <w:p w14:paraId="70ACCB02" w14:textId="77777777" w:rsidR="00B73589" w:rsidRPr="00B73589" w:rsidRDefault="00B26B77" w:rsidP="00912BA6">
      <w:pPr>
        <w:pStyle w:val="RFCReferencesBookmark"/>
        <w:ind w:left="0" w:firstLine="0"/>
      </w:pPr>
      <w:r>
        <w:t xml:space="preserve">   </w:t>
      </w:r>
      <w:r w:rsidR="00B73589" w:rsidRPr="00B73589">
        <w:t>4)</w:t>
      </w:r>
      <w:r w:rsidR="00F2610A">
        <w:t xml:space="preserve"> </w:t>
      </w:r>
      <w:r w:rsidR="00B73589" w:rsidRPr="00B73589">
        <w:t>StackOverflow</w:t>
      </w:r>
      <w:r w:rsidR="008429A5">
        <w:t>.com</w:t>
      </w:r>
    </w:p>
    <w:p w14:paraId="2FF4EDA9" w14:textId="77777777" w:rsidR="00B73589" w:rsidRDefault="00B73589" w:rsidP="00912BA6">
      <w:pPr>
        <w:pStyle w:val="RFCReferencesBookmark"/>
        <w:ind w:left="0" w:firstLine="0"/>
        <w:rPr>
          <w:highlight w:val="cyan"/>
        </w:rPr>
      </w:pPr>
      <w:r>
        <w:rPr>
          <w:highlight w:val="cyan"/>
        </w:rPr>
        <w:t xml:space="preserve">     </w:t>
      </w:r>
    </w:p>
    <w:p w14:paraId="624E2F74" w14:textId="77777777" w:rsidR="001E3E79" w:rsidRPr="00E940B0" w:rsidRDefault="001E3E79" w:rsidP="00E940B0">
      <w:pPr>
        <w:pStyle w:val="Heading1"/>
      </w:pPr>
      <w:r w:rsidRPr="00E940B0">
        <w:t>Acknowledgments</w:t>
      </w:r>
      <w:bookmarkEnd w:id="13"/>
    </w:p>
    <w:p w14:paraId="6C7F64C8" w14:textId="77777777" w:rsidR="002E1F5F" w:rsidRPr="001D6AB1" w:rsidRDefault="00082E2C" w:rsidP="002E1F5F">
      <w:r w:rsidRPr="00082E2C">
        <w:t>2-Word-v2.0.template</w:t>
      </w:r>
      <w:r>
        <w:t>.odt has been taken as reference to prepare this document.</w:t>
      </w:r>
    </w:p>
    <w:sectPr w:rsidR="002E1F5F" w:rsidRPr="001D6AB1" w:rsidSect="00F56B61">
      <w:headerReference w:type="default" r:id="rId8"/>
      <w:footerReference w:type="default" r:id="rId9"/>
      <w:headerReference w:type="first" r:id="rId10"/>
      <w:footerReference w:type="first" r:id="rId11"/>
      <w:type w:val="continuous"/>
      <w:pgSz w:w="12240" w:h="15840" w:code="1"/>
      <w:pgMar w:top="1440" w:right="1152" w:bottom="1200" w:left="720" w:header="1440" w:footer="120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09BBFD" w14:textId="77777777" w:rsidR="00E41C92" w:rsidRDefault="00E41C92">
      <w:r>
        <w:separator/>
      </w:r>
    </w:p>
  </w:endnote>
  <w:endnote w:type="continuationSeparator" w:id="0">
    <w:p w14:paraId="5EC11E21" w14:textId="77777777" w:rsidR="00E41C92" w:rsidRDefault="00E41C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E6B366" w14:textId="77777777" w:rsidR="00AB12BB" w:rsidRDefault="00AB12BB" w:rsidP="00F410C4">
    <w:pPr>
      <w:pStyle w:val="Footer"/>
    </w:pPr>
    <w:r>
      <w:rPr>
        <w:highlight w:val="yellow"/>
      </w:rPr>
      <w:br/>
    </w:r>
    <w:r>
      <w:rPr>
        <w:highlight w:val="yellow"/>
      </w:rPr>
      <w:br/>
    </w:r>
    <w:r>
      <w:t xml:space="preserve">                              [Page </w:t>
    </w:r>
    <w:r>
      <w:fldChar w:fldCharType="begin"/>
    </w:r>
    <w:r>
      <w:instrText xml:space="preserve"> PAGE </w:instrText>
    </w:r>
    <w:r>
      <w:fldChar w:fldCharType="separate"/>
    </w:r>
    <w:r>
      <w:rPr>
        <w:noProof/>
      </w:rPr>
      <w:t>6</w:t>
    </w:r>
    <w:r>
      <w:fldChar w:fldCharType="end"/>
    </w:r>
    <w:r>
      <w:t>]</w:t>
    </w:r>
  </w:p>
  <w:p w14:paraId="6F7D276B" w14:textId="77777777" w:rsidR="00AB12BB" w:rsidRDefault="00AB12BB"/>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74455D" w14:textId="77777777" w:rsidR="00AB12BB" w:rsidRDefault="00AB12BB" w:rsidP="00F410C4">
    <w:pPr>
      <w:pStyle w:val="Footer"/>
      <w:rPr>
        <w:highlight w:val="yellow"/>
      </w:rPr>
    </w:pPr>
  </w:p>
  <w:p w14:paraId="1E95A175" w14:textId="77777777" w:rsidR="00AB12BB" w:rsidRDefault="00AB12BB" w:rsidP="00F410C4">
    <w:pPr>
      <w:pStyle w:val="Footer"/>
      <w:rPr>
        <w:highlight w:val="yellow"/>
      </w:rPr>
    </w:pPr>
  </w:p>
  <w:p w14:paraId="6D5FC078" w14:textId="77777777" w:rsidR="00AB12BB" w:rsidRDefault="00AB12BB" w:rsidP="00F410C4">
    <w:pPr>
      <w:pStyle w:val="Footer"/>
      <w:rPr>
        <w:highlight w:val="yellow"/>
      </w:rPr>
    </w:pPr>
  </w:p>
  <w:p w14:paraId="0D67B9ED" w14:textId="77777777" w:rsidR="00AB12BB" w:rsidRDefault="00AB12BB" w:rsidP="00F410C4">
    <w:pPr>
      <w:pStyle w:val="Footer"/>
    </w:pPr>
    <w:r>
      <w:tab/>
      <w:t xml:space="preserve">[Page </w:t>
    </w:r>
    <w:r>
      <w:fldChar w:fldCharType="begin"/>
    </w:r>
    <w:r>
      <w:instrText xml:space="preserve"> PAGE </w:instrText>
    </w:r>
    <w:r>
      <w:fldChar w:fldCharType="separate"/>
    </w:r>
    <w:r>
      <w:rPr>
        <w:noProof/>
      </w:rPr>
      <w:t>1</w:t>
    </w:r>
    <w:r>
      <w:fldChar w:fldCharType="end"/>
    </w:r>
    <w:r>
      <w:t>]</w:t>
    </w:r>
  </w:p>
  <w:p w14:paraId="5F54762A" w14:textId="77777777" w:rsidR="00AB12BB" w:rsidRDefault="00AB12BB" w:rsidP="00F410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9997CC" w14:textId="77777777" w:rsidR="00E41C92" w:rsidRDefault="00E41C92">
      <w:r>
        <w:separator/>
      </w:r>
    </w:p>
  </w:footnote>
  <w:footnote w:type="continuationSeparator" w:id="0">
    <w:p w14:paraId="0C75FAC4" w14:textId="77777777" w:rsidR="00E41C92" w:rsidRDefault="00E41C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370770" w14:textId="77777777" w:rsidR="00AB12BB" w:rsidRDefault="00AB12BB" w:rsidP="00F410C4">
    <w:pPr>
      <w:pStyle w:val="Header"/>
    </w:pPr>
    <w:r>
      <w:rPr>
        <w:lang w:eastAsia="ko-KR"/>
      </w:rPr>
      <w:t>Internet-Draft</w:t>
    </w:r>
    <w:r>
      <w:rPr>
        <w:rFonts w:cs="Times New Roman"/>
        <w:lang w:eastAsia="ko-KR"/>
      </w:rPr>
      <w:tab/>
      <w:t xml:space="preserve">           </w:t>
    </w:r>
    <w:r w:rsidRPr="002F36E6">
      <w:rPr>
        <w:lang w:eastAsia="ko-KR"/>
      </w:rPr>
      <w:t>Internet Relay Chat</w:t>
    </w:r>
    <w:r>
      <w:rPr>
        <w:lang w:eastAsia="ko-KR"/>
      </w:rPr>
      <w:t xml:space="preserve">              October 2018 </w:t>
    </w:r>
  </w:p>
  <w:p w14:paraId="242527AF" w14:textId="77777777" w:rsidR="00AB12BB" w:rsidRDefault="00AB12BB" w:rsidP="00AE0541">
    <w:pPr>
      <w:rPr>
        <w:lang w:eastAsia="ko-KR"/>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CFDC5B" w14:textId="77777777" w:rsidR="00AB12BB" w:rsidRDefault="00AB12BB" w:rsidP="00F410C4">
    <w:pPr>
      <w:pStyle w:val="Header"/>
      <w:rPr>
        <w:highlight w:val="yellow"/>
      </w:rPr>
    </w:pPr>
  </w:p>
  <w:p w14:paraId="23457E41" w14:textId="77777777" w:rsidR="00AB12BB" w:rsidRDefault="00AB12BB" w:rsidP="00F410C4">
    <w:pPr>
      <w:pStyle w:val="Header"/>
      <w:rPr>
        <w:highlight w:val="yellow"/>
      </w:rPr>
    </w:pPr>
  </w:p>
  <w:p w14:paraId="3C094C5F" w14:textId="77777777" w:rsidR="00AB12BB" w:rsidRDefault="00AB12BB" w:rsidP="002F36E6">
    <w:pPr>
      <w:pStyle w:val="Header"/>
      <w:tabs>
        <w:tab w:val="left" w:pos="9624"/>
      </w:tabs>
    </w:pPr>
    <w:r w:rsidRPr="00321847">
      <w:t xml:space="preserve">CS 594                                         </w:t>
    </w:r>
    <w:r>
      <w:t xml:space="preserve"> </w:t>
    </w:r>
    <w:proofErr w:type="spellStart"/>
    <w:r w:rsidRPr="00321847">
      <w:t>Divya</w:t>
    </w:r>
    <w:proofErr w:type="spellEnd"/>
    <w:r w:rsidRPr="00321847">
      <w:t xml:space="preserve"> Sravani </w:t>
    </w:r>
    <w:proofErr w:type="spellStart"/>
    <w:r w:rsidRPr="00321847">
      <w:t>Vukkusila</w:t>
    </w:r>
    <w:proofErr w:type="spellEnd"/>
  </w:p>
  <w:p w14:paraId="4BC39A4C" w14:textId="77777777" w:rsidR="00AB12BB" w:rsidRDefault="00AB12BB" w:rsidP="002F36E6">
    <w:pPr>
      <w:pStyle w:val="Header"/>
      <w:tabs>
        <w:tab w:val="left" w:pos="9624"/>
      </w:tabs>
    </w:pPr>
    <w:r>
      <w:t xml:space="preserve">Internet Draft                                </w:t>
    </w:r>
    <w:r w:rsidRPr="007E636B">
      <w:t>Portland State University</w:t>
    </w:r>
  </w:p>
  <w:p w14:paraId="2A0341E2" w14:textId="77777777" w:rsidR="00AB12BB" w:rsidRDefault="00AB12BB" w:rsidP="002F36E6">
    <w:pPr>
      <w:pStyle w:val="Header"/>
    </w:pPr>
    <w:r>
      <w:t>Interworking Protocols – IRC Project Specification     October 30, 2018</w:t>
    </w:r>
  </w:p>
  <w:p w14:paraId="5A0340A2" w14:textId="77777777" w:rsidR="00AB12BB" w:rsidRDefault="00AB12BB" w:rsidP="00F410C4">
    <w:pPr>
      <w:pStyle w:val="Header"/>
    </w:pPr>
    <w:r>
      <w:tab/>
    </w:r>
  </w:p>
  <w:p w14:paraId="49D37645" w14:textId="77777777" w:rsidR="00AB12BB" w:rsidRDefault="00AB12BB" w:rsidP="004B54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95A79A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B16705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FEAC27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A4022C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0E8E0E8"/>
    <w:lvl w:ilvl="0">
      <w:start w:val="1"/>
      <w:numFmt w:val="bullet"/>
      <w:pStyle w:val="ListBullet5"/>
      <w:lvlText w:val=""/>
      <w:lvlJc w:val="left"/>
      <w:pPr>
        <w:tabs>
          <w:tab w:val="num" w:pos="1800"/>
        </w:tabs>
        <w:ind w:left="1800" w:hanging="360"/>
      </w:pPr>
      <w:rPr>
        <w:rFonts w:ascii="Symbol" w:hAnsi="Symbol" w:cs="Symbol" w:hint="default"/>
      </w:rPr>
    </w:lvl>
  </w:abstractNum>
  <w:abstractNum w:abstractNumId="5" w15:restartNumberingAfterBreak="0">
    <w:nsid w:val="FFFFFF81"/>
    <w:multiLevelType w:val="singleLevel"/>
    <w:tmpl w:val="209A32E6"/>
    <w:lvl w:ilvl="0">
      <w:start w:val="1"/>
      <w:numFmt w:val="bullet"/>
      <w:pStyle w:val="ListBullet4"/>
      <w:lvlText w:val=""/>
      <w:lvlJc w:val="left"/>
      <w:pPr>
        <w:tabs>
          <w:tab w:val="num" w:pos="1440"/>
        </w:tabs>
        <w:ind w:left="1440" w:hanging="360"/>
      </w:pPr>
      <w:rPr>
        <w:rFonts w:ascii="Symbol" w:hAnsi="Symbol" w:cs="Symbol" w:hint="default"/>
      </w:rPr>
    </w:lvl>
  </w:abstractNum>
  <w:abstractNum w:abstractNumId="6" w15:restartNumberingAfterBreak="0">
    <w:nsid w:val="FFFFFF82"/>
    <w:multiLevelType w:val="singleLevel"/>
    <w:tmpl w:val="5FEC5E18"/>
    <w:lvl w:ilvl="0">
      <w:start w:val="1"/>
      <w:numFmt w:val="bullet"/>
      <w:pStyle w:val="ListBullet3"/>
      <w:lvlText w:val=""/>
      <w:lvlJc w:val="left"/>
      <w:pPr>
        <w:tabs>
          <w:tab w:val="num" w:pos="1080"/>
        </w:tabs>
        <w:ind w:left="1080" w:hanging="360"/>
      </w:pPr>
      <w:rPr>
        <w:rFonts w:ascii="Symbol" w:hAnsi="Symbol" w:cs="Symbol" w:hint="default"/>
      </w:rPr>
    </w:lvl>
  </w:abstractNum>
  <w:abstractNum w:abstractNumId="7" w15:restartNumberingAfterBreak="0">
    <w:nsid w:val="FFFFFF83"/>
    <w:multiLevelType w:val="singleLevel"/>
    <w:tmpl w:val="E8A6B6E8"/>
    <w:lvl w:ilvl="0">
      <w:start w:val="1"/>
      <w:numFmt w:val="bullet"/>
      <w:pStyle w:val="ListBullet2"/>
      <w:lvlText w:val=""/>
      <w:lvlJc w:val="left"/>
      <w:pPr>
        <w:tabs>
          <w:tab w:val="num" w:pos="720"/>
        </w:tabs>
        <w:ind w:left="720" w:hanging="360"/>
      </w:pPr>
      <w:rPr>
        <w:rFonts w:ascii="Symbol" w:hAnsi="Symbol" w:cs="Symbol" w:hint="default"/>
      </w:rPr>
    </w:lvl>
  </w:abstractNum>
  <w:abstractNum w:abstractNumId="8" w15:restartNumberingAfterBreak="0">
    <w:nsid w:val="FFFFFF88"/>
    <w:multiLevelType w:val="singleLevel"/>
    <w:tmpl w:val="A80C796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1CAF24C"/>
    <w:lvl w:ilvl="0">
      <w:start w:val="1"/>
      <w:numFmt w:val="bullet"/>
      <w:pStyle w:val="ListBullet"/>
      <w:lvlText w:val=""/>
      <w:lvlJc w:val="left"/>
      <w:pPr>
        <w:tabs>
          <w:tab w:val="num" w:pos="360"/>
        </w:tabs>
        <w:ind w:left="360" w:hanging="360"/>
      </w:pPr>
      <w:rPr>
        <w:rFonts w:ascii="Symbol" w:hAnsi="Symbol" w:cs="Symbol" w:hint="default"/>
      </w:rPr>
    </w:lvl>
  </w:abstractNum>
  <w:abstractNum w:abstractNumId="10" w15:restartNumberingAfterBreak="0">
    <w:nsid w:val="027E5BA9"/>
    <w:multiLevelType w:val="multilevel"/>
    <w:tmpl w:val="F1AE4D88"/>
    <w:lvl w:ilvl="0">
      <w:start w:val="1"/>
      <w:numFmt w:val="decimal"/>
      <w:lvlText w:val="[%1]"/>
      <w:lvlJc w:val="left"/>
      <w:pPr>
        <w:tabs>
          <w:tab w:val="num" w:pos="1296"/>
        </w:tabs>
        <w:ind w:left="1296" w:hanging="864"/>
      </w:pPr>
      <w:rPr>
        <w:rFonts w:hint="default"/>
      </w:rPr>
    </w:lvl>
    <w:lvl w:ilvl="1">
      <w:start w:val="1"/>
      <w:numFmt w:val="lowerLetter"/>
      <w:lvlText w:val="%2."/>
      <w:lvlJc w:val="left"/>
      <w:pPr>
        <w:tabs>
          <w:tab w:val="num" w:pos="1872"/>
        </w:tabs>
        <w:ind w:left="1872" w:hanging="360"/>
      </w:pPr>
    </w:lvl>
    <w:lvl w:ilvl="2">
      <w:start w:val="1"/>
      <w:numFmt w:val="lowerRoman"/>
      <w:lvlText w:val="%3."/>
      <w:lvlJc w:val="right"/>
      <w:pPr>
        <w:tabs>
          <w:tab w:val="num" w:pos="2592"/>
        </w:tabs>
        <w:ind w:left="2592" w:hanging="180"/>
      </w:pPr>
    </w:lvl>
    <w:lvl w:ilvl="3">
      <w:start w:val="1"/>
      <w:numFmt w:val="decimal"/>
      <w:lvlText w:val="%4."/>
      <w:lvlJc w:val="left"/>
      <w:pPr>
        <w:tabs>
          <w:tab w:val="num" w:pos="3312"/>
        </w:tabs>
        <w:ind w:left="3312" w:hanging="360"/>
      </w:pPr>
    </w:lvl>
    <w:lvl w:ilvl="4">
      <w:start w:val="1"/>
      <w:numFmt w:val="lowerLetter"/>
      <w:lvlText w:val="%5."/>
      <w:lvlJc w:val="left"/>
      <w:pPr>
        <w:tabs>
          <w:tab w:val="num" w:pos="4032"/>
        </w:tabs>
        <w:ind w:left="4032" w:hanging="360"/>
      </w:pPr>
    </w:lvl>
    <w:lvl w:ilvl="5">
      <w:start w:val="1"/>
      <w:numFmt w:val="lowerRoman"/>
      <w:lvlText w:val="%6."/>
      <w:lvlJc w:val="right"/>
      <w:pPr>
        <w:tabs>
          <w:tab w:val="num" w:pos="4752"/>
        </w:tabs>
        <w:ind w:left="4752" w:hanging="180"/>
      </w:pPr>
    </w:lvl>
    <w:lvl w:ilvl="6">
      <w:start w:val="1"/>
      <w:numFmt w:val="decimal"/>
      <w:lvlText w:val="%7."/>
      <w:lvlJc w:val="left"/>
      <w:pPr>
        <w:tabs>
          <w:tab w:val="num" w:pos="5472"/>
        </w:tabs>
        <w:ind w:left="5472" w:hanging="360"/>
      </w:pPr>
    </w:lvl>
    <w:lvl w:ilvl="7">
      <w:start w:val="1"/>
      <w:numFmt w:val="lowerLetter"/>
      <w:lvlText w:val="%8."/>
      <w:lvlJc w:val="left"/>
      <w:pPr>
        <w:tabs>
          <w:tab w:val="num" w:pos="6192"/>
        </w:tabs>
        <w:ind w:left="6192" w:hanging="360"/>
      </w:pPr>
    </w:lvl>
    <w:lvl w:ilvl="8">
      <w:start w:val="1"/>
      <w:numFmt w:val="lowerRoman"/>
      <w:lvlText w:val="%9."/>
      <w:lvlJc w:val="right"/>
      <w:pPr>
        <w:tabs>
          <w:tab w:val="num" w:pos="6912"/>
        </w:tabs>
        <w:ind w:left="6912" w:hanging="180"/>
      </w:pPr>
    </w:lvl>
  </w:abstractNum>
  <w:abstractNum w:abstractNumId="11" w15:restartNumberingAfterBreak="0">
    <w:nsid w:val="031871BC"/>
    <w:multiLevelType w:val="hybridMultilevel"/>
    <w:tmpl w:val="27F4054E"/>
    <w:lvl w:ilvl="0" w:tplc="CAAE2146">
      <w:start w:val="1"/>
      <w:numFmt w:val="bullet"/>
      <w:pStyle w:val="RFCListBullet"/>
      <w:lvlText w:val="o"/>
      <w:lvlJc w:val="left"/>
      <w:pPr>
        <w:tabs>
          <w:tab w:val="num" w:pos="864"/>
        </w:tabs>
        <w:ind w:left="864" w:hanging="432"/>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3D41D31"/>
    <w:multiLevelType w:val="hybridMultilevel"/>
    <w:tmpl w:val="13201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A8D0165"/>
    <w:multiLevelType w:val="multilevel"/>
    <w:tmpl w:val="30467CD8"/>
    <w:lvl w:ilvl="0">
      <w:start w:val="1"/>
      <w:numFmt w:val="decimal"/>
      <w:lvlText w:val="Figure %1"/>
      <w:lvlJc w:val="left"/>
      <w:pPr>
        <w:tabs>
          <w:tab w:val="num" w:pos="0"/>
        </w:tabs>
        <w:ind w:left="432"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0E296EB4"/>
    <w:multiLevelType w:val="hybridMultilevel"/>
    <w:tmpl w:val="A100F47E"/>
    <w:lvl w:ilvl="0" w:tplc="5AF28EAE">
      <w:start w:val="1"/>
      <w:numFmt w:val="upperLetter"/>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8244EFC"/>
    <w:multiLevelType w:val="multilevel"/>
    <w:tmpl w:val="A9360A6C"/>
    <w:lvl w:ilvl="0">
      <w:start w:val="1"/>
      <w:numFmt w:val="decimal"/>
      <w:lvlText w:val="Figure %1"/>
      <w:lvlJc w:val="left"/>
      <w:pPr>
        <w:tabs>
          <w:tab w:val="num" w:pos="0"/>
        </w:tabs>
        <w:ind w:left="432" w:firstLine="0"/>
      </w:pPr>
      <w:rPr>
        <w:rFonts w:ascii="Courier New" w:hAnsi="Courier New" w:hint="default"/>
        <w:b w:val="0"/>
        <w:i w:val="0"/>
        <w:caps w:val="0"/>
        <w:strike w:val="0"/>
        <w:dstrike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23EC526E"/>
    <w:multiLevelType w:val="multilevel"/>
    <w:tmpl w:val="ABDA4E36"/>
    <w:lvl w:ilvl="0">
      <w:start w:val="1"/>
      <w:numFmt w:val="upperLetter"/>
      <w:lvlText w:val="Appendix %1"/>
      <w:lvlJc w:val="left"/>
      <w:pPr>
        <w:ind w:left="36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RFCAppH1"/>
      <w:suff w:val="nothing"/>
      <w:lvlText w:val="%1.%2. "/>
      <w:lvlJc w:val="left"/>
      <w:pPr>
        <w:ind w:left="0" w:firstLine="0"/>
      </w:pPr>
      <w:rPr>
        <w:rFonts w:hint="default"/>
      </w:rPr>
    </w:lvl>
    <w:lvl w:ilvl="2">
      <w:start w:val="1"/>
      <w:numFmt w:val="decimal"/>
      <w:pStyle w:val="RFCAppH2"/>
      <w:suff w:val="nothing"/>
      <w:lvlText w:val="%1.%2.%3. "/>
      <w:lvlJc w:val="left"/>
      <w:pPr>
        <w:ind w:left="0" w:firstLine="0"/>
      </w:pPr>
      <w:rPr>
        <w:rFonts w:hint="default"/>
      </w:rPr>
    </w:lvl>
    <w:lvl w:ilvl="3">
      <w:start w:val="1"/>
      <w:numFmt w:val="decimal"/>
      <w:pStyle w:val="RFCAppH3"/>
      <w:suff w:val="nothing"/>
      <w:lvlText w:val="%1.%2.%3.%4. "/>
      <w:lvlJc w:val="left"/>
      <w:pPr>
        <w:ind w:left="0" w:firstLine="0"/>
      </w:pPr>
      <w:rPr>
        <w:rFonts w:hint="default"/>
      </w:rPr>
    </w:lvl>
    <w:lvl w:ilvl="4">
      <w:start w:val="1"/>
      <w:numFmt w:val="decimal"/>
      <w:pStyle w:val="RFCAppH4"/>
      <w:suff w:val="nothing"/>
      <w:lvlText w:val="%1.%2.%3.%4.%5. "/>
      <w:lvlJc w:val="left"/>
      <w:pPr>
        <w:ind w:left="0" w:firstLine="0"/>
      </w:pPr>
      <w:rPr>
        <w:rFonts w:hint="default"/>
      </w:rPr>
    </w:lvl>
    <w:lvl w:ilvl="5">
      <w:start w:val="1"/>
      <w:numFmt w:val="decimal"/>
      <w:pStyle w:val="RFCAppH5"/>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7" w15:restartNumberingAfterBreak="0">
    <w:nsid w:val="2690099D"/>
    <w:multiLevelType w:val="multilevel"/>
    <w:tmpl w:val="FC96CF4C"/>
    <w:lvl w:ilvl="0">
      <w:start w:val="1"/>
      <w:numFmt w:val="upperLetter"/>
      <w:pStyle w:val="RFCApp"/>
      <w:suff w:val="space"/>
      <w:lvlText w:val="Appendix %1."/>
      <w:lvlJc w:val="left"/>
      <w:pPr>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27BA4C92"/>
    <w:multiLevelType w:val="multilevel"/>
    <w:tmpl w:val="945ADEAA"/>
    <w:lvl w:ilvl="0">
      <w:start w:val="1"/>
      <w:numFmt w:val="decimal"/>
      <w:lvlText w:val="Figure %1"/>
      <w:lvlJc w:val="left"/>
      <w:pPr>
        <w:tabs>
          <w:tab w:val="num" w:pos="0"/>
        </w:tabs>
        <w:ind w:left="432" w:firstLine="0"/>
      </w:pPr>
      <w:rPr>
        <w:rFonts w:ascii="Courier New" w:hAnsi="Courier New"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4"/>
        <w:szCs w:val="24"/>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285A2D5B"/>
    <w:multiLevelType w:val="hybridMultilevel"/>
    <w:tmpl w:val="9162D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9DA463F"/>
    <w:multiLevelType w:val="hybridMultilevel"/>
    <w:tmpl w:val="D0A26A5A"/>
    <w:lvl w:ilvl="0" w:tplc="04268E16">
      <w:start w:val="1"/>
      <w:numFmt w:val="decimal"/>
      <w:pStyle w:val="RFCListNumbered"/>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2A7D36F2"/>
    <w:multiLevelType w:val="hybridMultilevel"/>
    <w:tmpl w:val="5880AE86"/>
    <w:lvl w:ilvl="0" w:tplc="A866D378">
      <w:start w:val="1"/>
      <w:numFmt w:val="upperLetter"/>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B8E2D40"/>
    <w:multiLevelType w:val="multilevel"/>
    <w:tmpl w:val="E7900EF2"/>
    <w:lvl w:ilvl="0">
      <w:start w:val="1"/>
      <w:numFmt w:val="decimal"/>
      <w:pStyle w:val="Heading1"/>
      <w:suff w:val="nothing"/>
      <w:lvlText w:val="%1. "/>
      <w:lvlJc w:val="left"/>
      <w:pPr>
        <w:ind w:left="432" w:hanging="432"/>
      </w:pPr>
      <w:rPr>
        <w:rFonts w:hint="default"/>
      </w:rPr>
    </w:lvl>
    <w:lvl w:ilvl="1">
      <w:start w:val="1"/>
      <w:numFmt w:val="decimal"/>
      <w:pStyle w:val="Heading2"/>
      <w:suff w:val="nothing"/>
      <w:lvlText w:val="%1.%2. "/>
      <w:lvlJc w:val="left"/>
      <w:pPr>
        <w:ind w:left="432" w:hanging="432"/>
      </w:pPr>
      <w:rPr>
        <w:rFonts w:hint="default"/>
      </w:rPr>
    </w:lvl>
    <w:lvl w:ilvl="2">
      <w:start w:val="1"/>
      <w:numFmt w:val="decimal"/>
      <w:pStyle w:val="Heading3"/>
      <w:suff w:val="nothing"/>
      <w:lvlText w:val="%1.%2.%3. "/>
      <w:lvlJc w:val="left"/>
      <w:pPr>
        <w:ind w:left="432" w:hanging="432"/>
      </w:pPr>
      <w:rPr>
        <w:rFonts w:hint="default"/>
      </w:rPr>
    </w:lvl>
    <w:lvl w:ilvl="3">
      <w:start w:val="1"/>
      <w:numFmt w:val="decimal"/>
      <w:pStyle w:val="Heading4"/>
      <w:suff w:val="nothing"/>
      <w:lvlText w:val="%1.%2.%3.%4. "/>
      <w:lvlJc w:val="left"/>
      <w:pPr>
        <w:ind w:left="432" w:hanging="432"/>
      </w:pPr>
      <w:rPr>
        <w:rFonts w:hint="default"/>
      </w:rPr>
    </w:lvl>
    <w:lvl w:ilvl="4">
      <w:start w:val="1"/>
      <w:numFmt w:val="decimal"/>
      <w:pStyle w:val="Heading5"/>
      <w:suff w:val="nothing"/>
      <w:lvlText w:val="%1.%2.%3.%4.%5. "/>
      <w:lvlJc w:val="left"/>
      <w:pPr>
        <w:ind w:left="432" w:hanging="432"/>
      </w:pPr>
      <w:rPr>
        <w:rFonts w:hint="default"/>
      </w:rPr>
    </w:lvl>
    <w:lvl w:ilvl="5">
      <w:start w:val="1"/>
      <w:numFmt w:val="decimal"/>
      <w:pStyle w:val="Heading6"/>
      <w:suff w:val="nothing"/>
      <w:lvlText w:val="%1.%2.%3.%4.%5.%6. "/>
      <w:lvlJc w:val="left"/>
      <w:pPr>
        <w:ind w:left="432" w:hanging="432"/>
      </w:pPr>
      <w:rPr>
        <w:rFonts w:hint="default"/>
      </w:rPr>
    </w:lvl>
    <w:lvl w:ilvl="6">
      <w:start w:val="1"/>
      <w:numFmt w:val="decimal"/>
      <w:pStyle w:val="Heading7"/>
      <w:suff w:val="nothing"/>
      <w:lvlText w:val="%1.%2.%3.%4.%5.%6.%7. "/>
      <w:lvlJc w:val="left"/>
      <w:pPr>
        <w:ind w:left="432" w:hanging="432"/>
      </w:pPr>
      <w:rPr>
        <w:rFonts w:hint="default"/>
      </w:rPr>
    </w:lvl>
    <w:lvl w:ilvl="7">
      <w:start w:val="1"/>
      <w:numFmt w:val="decimal"/>
      <w:pStyle w:val="Heading8"/>
      <w:suff w:val="nothing"/>
      <w:lvlText w:val="%1.%2.%3.%4.%5.%6.%7.%8. "/>
      <w:lvlJc w:val="left"/>
      <w:pPr>
        <w:ind w:left="432" w:hanging="432"/>
      </w:pPr>
      <w:rPr>
        <w:rFonts w:hint="default"/>
      </w:rPr>
    </w:lvl>
    <w:lvl w:ilvl="8">
      <w:start w:val="1"/>
      <w:numFmt w:val="decimal"/>
      <w:pStyle w:val="Heading9"/>
      <w:suff w:val="nothing"/>
      <w:lvlText w:val="%1.%2.%3.%4.%5.%6.%7.%8.%9. "/>
      <w:lvlJc w:val="left"/>
      <w:pPr>
        <w:ind w:left="432" w:hanging="432"/>
      </w:pPr>
      <w:rPr>
        <w:rFonts w:hint="default"/>
      </w:rPr>
    </w:lvl>
  </w:abstractNum>
  <w:abstractNum w:abstractNumId="23" w15:restartNumberingAfterBreak="0">
    <w:nsid w:val="4D4104DF"/>
    <w:multiLevelType w:val="hybridMultilevel"/>
    <w:tmpl w:val="F1AE4D88"/>
    <w:lvl w:ilvl="0" w:tplc="DC52D306">
      <w:start w:val="1"/>
      <w:numFmt w:val="decimal"/>
      <w:pStyle w:val="RFCReferences"/>
      <w:lvlText w:val="[%1]"/>
      <w:lvlJc w:val="left"/>
      <w:pPr>
        <w:tabs>
          <w:tab w:val="num" w:pos="1296"/>
        </w:tabs>
        <w:ind w:left="1296" w:hanging="864"/>
      </w:pPr>
      <w:rPr>
        <w:rFonts w:hint="default"/>
      </w:rPr>
    </w:lvl>
    <w:lvl w:ilvl="1" w:tplc="04090019">
      <w:start w:val="1"/>
      <w:numFmt w:val="lowerLetter"/>
      <w:lvlText w:val="%2."/>
      <w:lvlJc w:val="left"/>
      <w:pPr>
        <w:tabs>
          <w:tab w:val="num" w:pos="1872"/>
        </w:tabs>
        <w:ind w:left="1872" w:hanging="360"/>
      </w:pPr>
    </w:lvl>
    <w:lvl w:ilvl="2" w:tplc="0409001B">
      <w:start w:val="1"/>
      <w:numFmt w:val="lowerRoman"/>
      <w:lvlText w:val="%3."/>
      <w:lvlJc w:val="right"/>
      <w:pPr>
        <w:tabs>
          <w:tab w:val="num" w:pos="2592"/>
        </w:tabs>
        <w:ind w:left="2592" w:hanging="180"/>
      </w:pPr>
    </w:lvl>
    <w:lvl w:ilvl="3" w:tplc="0409000F">
      <w:start w:val="1"/>
      <w:numFmt w:val="decimal"/>
      <w:lvlText w:val="%4."/>
      <w:lvlJc w:val="left"/>
      <w:pPr>
        <w:tabs>
          <w:tab w:val="num" w:pos="3312"/>
        </w:tabs>
        <w:ind w:left="3312" w:hanging="360"/>
      </w:pPr>
    </w:lvl>
    <w:lvl w:ilvl="4" w:tplc="04090019">
      <w:start w:val="1"/>
      <w:numFmt w:val="lowerLetter"/>
      <w:lvlText w:val="%5."/>
      <w:lvlJc w:val="left"/>
      <w:pPr>
        <w:tabs>
          <w:tab w:val="num" w:pos="4032"/>
        </w:tabs>
        <w:ind w:left="4032" w:hanging="360"/>
      </w:pPr>
    </w:lvl>
    <w:lvl w:ilvl="5" w:tplc="0409001B">
      <w:start w:val="1"/>
      <w:numFmt w:val="lowerRoman"/>
      <w:lvlText w:val="%6."/>
      <w:lvlJc w:val="right"/>
      <w:pPr>
        <w:tabs>
          <w:tab w:val="num" w:pos="4752"/>
        </w:tabs>
        <w:ind w:left="4752" w:hanging="180"/>
      </w:pPr>
    </w:lvl>
    <w:lvl w:ilvl="6" w:tplc="0409000F">
      <w:start w:val="1"/>
      <w:numFmt w:val="decimal"/>
      <w:lvlText w:val="%7."/>
      <w:lvlJc w:val="left"/>
      <w:pPr>
        <w:tabs>
          <w:tab w:val="num" w:pos="5472"/>
        </w:tabs>
        <w:ind w:left="5472" w:hanging="360"/>
      </w:pPr>
    </w:lvl>
    <w:lvl w:ilvl="7" w:tplc="04090019">
      <w:start w:val="1"/>
      <w:numFmt w:val="lowerLetter"/>
      <w:lvlText w:val="%8."/>
      <w:lvlJc w:val="left"/>
      <w:pPr>
        <w:tabs>
          <w:tab w:val="num" w:pos="6192"/>
        </w:tabs>
        <w:ind w:left="6192" w:hanging="360"/>
      </w:pPr>
    </w:lvl>
    <w:lvl w:ilvl="8" w:tplc="0409001B">
      <w:start w:val="1"/>
      <w:numFmt w:val="lowerRoman"/>
      <w:lvlText w:val="%9."/>
      <w:lvlJc w:val="right"/>
      <w:pPr>
        <w:tabs>
          <w:tab w:val="num" w:pos="6912"/>
        </w:tabs>
        <w:ind w:left="6912" w:hanging="180"/>
      </w:pPr>
    </w:lvl>
  </w:abstractNum>
  <w:abstractNum w:abstractNumId="24" w15:restartNumberingAfterBreak="0">
    <w:nsid w:val="51667E56"/>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5" w15:restartNumberingAfterBreak="0">
    <w:nsid w:val="52827911"/>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15:restartNumberingAfterBreak="0">
    <w:nsid w:val="57F467F4"/>
    <w:multiLevelType w:val="hybridMultilevel"/>
    <w:tmpl w:val="851AD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9B6551F"/>
    <w:multiLevelType w:val="multilevel"/>
    <w:tmpl w:val="90C67FCE"/>
    <w:lvl w:ilvl="0">
      <w:start w:val="1"/>
      <w:numFmt w:val="decimal"/>
      <w:lvlText w:val="Figure %1: "/>
      <w:lvlJc w:val="left"/>
      <w:pPr>
        <w:tabs>
          <w:tab w:val="num" w:pos="0"/>
        </w:tabs>
        <w:ind w:left="432" w:firstLine="0"/>
      </w:pPr>
      <w:rPr>
        <w:rFonts w:ascii="Courier New" w:hAnsi="Courier New" w:hint="default"/>
        <w:b w:val="0"/>
        <w:i w:val="0"/>
        <w:caps w:val="0"/>
        <w:strike w:val="0"/>
        <w:dstrike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15:restartNumberingAfterBreak="0">
    <w:nsid w:val="5BAC1052"/>
    <w:multiLevelType w:val="multilevel"/>
    <w:tmpl w:val="30467CD8"/>
    <w:lvl w:ilvl="0">
      <w:start w:val="1"/>
      <w:numFmt w:val="decimal"/>
      <w:lvlText w:val="Figure %1"/>
      <w:lvlJc w:val="left"/>
      <w:pPr>
        <w:tabs>
          <w:tab w:val="num" w:pos="0"/>
        </w:tabs>
        <w:ind w:left="432"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15:restartNumberingAfterBreak="0">
    <w:nsid w:val="5FBF6138"/>
    <w:multiLevelType w:val="hybridMultilevel"/>
    <w:tmpl w:val="E0C45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5865C25"/>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31" w15:restartNumberingAfterBreak="0">
    <w:nsid w:val="785815BC"/>
    <w:multiLevelType w:val="hybridMultilevel"/>
    <w:tmpl w:val="8F90F290"/>
    <w:lvl w:ilvl="0" w:tplc="D59079DA">
      <w:start w:val="1"/>
      <w:numFmt w:val="decimal"/>
      <w:pStyle w:val="Caption"/>
      <w:lvlText w:val="Figure %1"/>
      <w:lvlJc w:val="left"/>
      <w:pPr>
        <w:tabs>
          <w:tab w:val="num" w:pos="0"/>
        </w:tabs>
        <w:ind w:left="432" w:firstLine="0"/>
      </w:pPr>
      <w:rPr>
        <w:rFonts w:ascii="Courier New" w:hAnsi="Courier New"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4"/>
        <w:szCs w:val="24"/>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7BF95C9A"/>
    <w:multiLevelType w:val="multilevel"/>
    <w:tmpl w:val="BB5075EE"/>
    <w:lvl w:ilvl="0">
      <w:start w:val="1"/>
      <w:numFmt w:val="decimal"/>
      <w:lvlText w:val="Figure %1"/>
      <w:lvlJc w:val="left"/>
      <w:pPr>
        <w:tabs>
          <w:tab w:val="num" w:pos="0"/>
        </w:tabs>
        <w:ind w:left="432" w:firstLine="0"/>
      </w:pPr>
      <w:rPr>
        <w:rFonts w:ascii="Courier New" w:hAnsi="Courier New" w:hint="default"/>
        <w:b w:val="0"/>
        <w:i w:val="0"/>
        <w:caps w:val="0"/>
        <w:strike w:val="0"/>
        <w:dstrike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30"/>
  </w:num>
  <w:num w:numId="2">
    <w:abstractNumId w:val="25"/>
  </w:num>
  <w:num w:numId="3">
    <w:abstractNumId w:val="24"/>
  </w:num>
  <w:num w:numId="4">
    <w:abstractNumId w:val="31"/>
  </w:num>
  <w:num w:numId="5">
    <w:abstractNumId w:val="22"/>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23"/>
  </w:num>
  <w:num w:numId="17">
    <w:abstractNumId w:val="11"/>
  </w:num>
  <w:num w:numId="18">
    <w:abstractNumId w:val="20"/>
  </w:num>
  <w:num w:numId="19">
    <w:abstractNumId w:val="20"/>
    <w:lvlOverride w:ilvl="0">
      <w:startOverride w:val="1"/>
    </w:lvlOverride>
  </w:num>
  <w:num w:numId="20">
    <w:abstractNumId w:val="16"/>
  </w:num>
  <w:num w:numId="21">
    <w:abstractNumId w:val="10"/>
  </w:num>
  <w:num w:numId="22">
    <w:abstractNumId w:val="27"/>
  </w:num>
  <w:num w:numId="23">
    <w:abstractNumId w:val="31"/>
  </w:num>
  <w:num w:numId="24">
    <w:abstractNumId w:val="15"/>
  </w:num>
  <w:num w:numId="25">
    <w:abstractNumId w:val="31"/>
    <w:lvlOverride w:ilvl="0">
      <w:startOverride w:val="1"/>
    </w:lvlOverride>
  </w:num>
  <w:num w:numId="26">
    <w:abstractNumId w:val="32"/>
  </w:num>
  <w:num w:numId="27">
    <w:abstractNumId w:val="13"/>
  </w:num>
  <w:num w:numId="28">
    <w:abstractNumId w:val="28"/>
  </w:num>
  <w:num w:numId="29">
    <w:abstractNumId w:val="18"/>
  </w:num>
  <w:num w:numId="30">
    <w:abstractNumId w:val="31"/>
    <w:lvlOverride w:ilvl="0">
      <w:startOverride w:val="1"/>
    </w:lvlOverride>
  </w:num>
  <w:num w:numId="31">
    <w:abstractNumId w:val="21"/>
  </w:num>
  <w:num w:numId="32">
    <w:abstractNumId w:val="14"/>
  </w:num>
  <w:num w:numId="33">
    <w:abstractNumId w:val="17"/>
  </w:num>
  <w:num w:numId="34">
    <w:abstractNumId w:val="19"/>
  </w:num>
  <w:num w:numId="35">
    <w:abstractNumId w:val="12"/>
  </w:num>
  <w:num w:numId="36">
    <w:abstractNumId w:val="29"/>
  </w:num>
  <w:num w:numId="37">
    <w:abstractNumId w:val="2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1"/>
  <w:activeWritingStyle w:appName="MSWord" w:lang="en-US" w:vendorID="64" w:dllVersion="0"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6E6"/>
    <w:rsid w:val="000017CE"/>
    <w:rsid w:val="00006B63"/>
    <w:rsid w:val="0001360E"/>
    <w:rsid w:val="00013C75"/>
    <w:rsid w:val="0001519F"/>
    <w:rsid w:val="00015B5C"/>
    <w:rsid w:val="00034FD0"/>
    <w:rsid w:val="000374FE"/>
    <w:rsid w:val="00042ACC"/>
    <w:rsid w:val="000440BE"/>
    <w:rsid w:val="00045A33"/>
    <w:rsid w:val="00052D45"/>
    <w:rsid w:val="00055032"/>
    <w:rsid w:val="00055923"/>
    <w:rsid w:val="00055E19"/>
    <w:rsid w:val="000566F5"/>
    <w:rsid w:val="0005718B"/>
    <w:rsid w:val="00057E03"/>
    <w:rsid w:val="00061E5D"/>
    <w:rsid w:val="00064D2E"/>
    <w:rsid w:val="00072E31"/>
    <w:rsid w:val="00073B3B"/>
    <w:rsid w:val="0007656C"/>
    <w:rsid w:val="00082E2C"/>
    <w:rsid w:val="000859A0"/>
    <w:rsid w:val="00086354"/>
    <w:rsid w:val="00091EB6"/>
    <w:rsid w:val="000936DF"/>
    <w:rsid w:val="00093D38"/>
    <w:rsid w:val="00097244"/>
    <w:rsid w:val="000B1845"/>
    <w:rsid w:val="000D2E68"/>
    <w:rsid w:val="000E2C73"/>
    <w:rsid w:val="000F153A"/>
    <w:rsid w:val="000F2D89"/>
    <w:rsid w:val="000F628F"/>
    <w:rsid w:val="00100BDA"/>
    <w:rsid w:val="001024B5"/>
    <w:rsid w:val="0010341A"/>
    <w:rsid w:val="0010357E"/>
    <w:rsid w:val="0010654D"/>
    <w:rsid w:val="001078B7"/>
    <w:rsid w:val="001162C0"/>
    <w:rsid w:val="001230C9"/>
    <w:rsid w:val="00135F4C"/>
    <w:rsid w:val="00136A6D"/>
    <w:rsid w:val="00140E67"/>
    <w:rsid w:val="00144E35"/>
    <w:rsid w:val="00145EA7"/>
    <w:rsid w:val="001461F2"/>
    <w:rsid w:val="00146E66"/>
    <w:rsid w:val="00147470"/>
    <w:rsid w:val="00155BE7"/>
    <w:rsid w:val="00156C7B"/>
    <w:rsid w:val="00160DC6"/>
    <w:rsid w:val="00167EB7"/>
    <w:rsid w:val="0018134A"/>
    <w:rsid w:val="00194571"/>
    <w:rsid w:val="0019497B"/>
    <w:rsid w:val="001A3789"/>
    <w:rsid w:val="001A48EF"/>
    <w:rsid w:val="001A5F0D"/>
    <w:rsid w:val="001B0E3B"/>
    <w:rsid w:val="001C56D0"/>
    <w:rsid w:val="001D1B0C"/>
    <w:rsid w:val="001D3A8D"/>
    <w:rsid w:val="001D4EF1"/>
    <w:rsid w:val="001D6AB1"/>
    <w:rsid w:val="001E0D94"/>
    <w:rsid w:val="001E1E5A"/>
    <w:rsid w:val="001E2222"/>
    <w:rsid w:val="001E3DE1"/>
    <w:rsid w:val="001E3E79"/>
    <w:rsid w:val="001E489A"/>
    <w:rsid w:val="001F124B"/>
    <w:rsid w:val="001F394B"/>
    <w:rsid w:val="001F50EC"/>
    <w:rsid w:val="001F6550"/>
    <w:rsid w:val="0020145A"/>
    <w:rsid w:val="00204075"/>
    <w:rsid w:val="00207827"/>
    <w:rsid w:val="002108D3"/>
    <w:rsid w:val="00216C41"/>
    <w:rsid w:val="00221738"/>
    <w:rsid w:val="00223623"/>
    <w:rsid w:val="0022486B"/>
    <w:rsid w:val="002263B7"/>
    <w:rsid w:val="002344D0"/>
    <w:rsid w:val="00234834"/>
    <w:rsid w:val="00237595"/>
    <w:rsid w:val="00237697"/>
    <w:rsid w:val="00240916"/>
    <w:rsid w:val="00243910"/>
    <w:rsid w:val="00247B67"/>
    <w:rsid w:val="00251E19"/>
    <w:rsid w:val="00254FD6"/>
    <w:rsid w:val="00257826"/>
    <w:rsid w:val="00260298"/>
    <w:rsid w:val="00263C72"/>
    <w:rsid w:val="0026491B"/>
    <w:rsid w:val="00270317"/>
    <w:rsid w:val="00274FCC"/>
    <w:rsid w:val="0027553A"/>
    <w:rsid w:val="00275C44"/>
    <w:rsid w:val="00276B73"/>
    <w:rsid w:val="0027759C"/>
    <w:rsid w:val="00291216"/>
    <w:rsid w:val="002917BD"/>
    <w:rsid w:val="002A26DA"/>
    <w:rsid w:val="002A3A78"/>
    <w:rsid w:val="002A4CDE"/>
    <w:rsid w:val="002A707B"/>
    <w:rsid w:val="002B1977"/>
    <w:rsid w:val="002B27F7"/>
    <w:rsid w:val="002B6872"/>
    <w:rsid w:val="002C1F42"/>
    <w:rsid w:val="002C69F8"/>
    <w:rsid w:val="002D1207"/>
    <w:rsid w:val="002D2959"/>
    <w:rsid w:val="002D2F11"/>
    <w:rsid w:val="002D3DE0"/>
    <w:rsid w:val="002E1F5F"/>
    <w:rsid w:val="002E2943"/>
    <w:rsid w:val="002E41B0"/>
    <w:rsid w:val="002E5DA5"/>
    <w:rsid w:val="002F361B"/>
    <w:rsid w:val="002F36E6"/>
    <w:rsid w:val="002F78EF"/>
    <w:rsid w:val="0030239C"/>
    <w:rsid w:val="003034DD"/>
    <w:rsid w:val="00305B15"/>
    <w:rsid w:val="00312A7D"/>
    <w:rsid w:val="00316413"/>
    <w:rsid w:val="00316AC2"/>
    <w:rsid w:val="00321847"/>
    <w:rsid w:val="00325CDE"/>
    <w:rsid w:val="00330A6E"/>
    <w:rsid w:val="003349FE"/>
    <w:rsid w:val="00334C43"/>
    <w:rsid w:val="0034077E"/>
    <w:rsid w:val="003409EB"/>
    <w:rsid w:val="00341FFA"/>
    <w:rsid w:val="00342A68"/>
    <w:rsid w:val="00345474"/>
    <w:rsid w:val="00346D18"/>
    <w:rsid w:val="0035112F"/>
    <w:rsid w:val="00352B39"/>
    <w:rsid w:val="00354A53"/>
    <w:rsid w:val="00355558"/>
    <w:rsid w:val="00357EC0"/>
    <w:rsid w:val="00364225"/>
    <w:rsid w:val="003749F5"/>
    <w:rsid w:val="003755C4"/>
    <w:rsid w:val="00383426"/>
    <w:rsid w:val="00384C1D"/>
    <w:rsid w:val="00387490"/>
    <w:rsid w:val="00396CDC"/>
    <w:rsid w:val="003A11A5"/>
    <w:rsid w:val="003A1329"/>
    <w:rsid w:val="003B156D"/>
    <w:rsid w:val="003B25FB"/>
    <w:rsid w:val="003B3D19"/>
    <w:rsid w:val="003B3F10"/>
    <w:rsid w:val="003C429A"/>
    <w:rsid w:val="003C739C"/>
    <w:rsid w:val="003C7575"/>
    <w:rsid w:val="003D415B"/>
    <w:rsid w:val="003E34E3"/>
    <w:rsid w:val="003F1365"/>
    <w:rsid w:val="003F7DA5"/>
    <w:rsid w:val="00401A00"/>
    <w:rsid w:val="004113C6"/>
    <w:rsid w:val="00426A67"/>
    <w:rsid w:val="004359FC"/>
    <w:rsid w:val="00444B78"/>
    <w:rsid w:val="00453622"/>
    <w:rsid w:val="004538BC"/>
    <w:rsid w:val="004538EF"/>
    <w:rsid w:val="004546DB"/>
    <w:rsid w:val="00462586"/>
    <w:rsid w:val="004645E0"/>
    <w:rsid w:val="00481AFD"/>
    <w:rsid w:val="0048240F"/>
    <w:rsid w:val="004B102D"/>
    <w:rsid w:val="004B4A07"/>
    <w:rsid w:val="004B54F1"/>
    <w:rsid w:val="004B5B0A"/>
    <w:rsid w:val="004C05BF"/>
    <w:rsid w:val="004C76E1"/>
    <w:rsid w:val="004D3FD8"/>
    <w:rsid w:val="004D73CE"/>
    <w:rsid w:val="004E25F7"/>
    <w:rsid w:val="004F02F6"/>
    <w:rsid w:val="004F73D6"/>
    <w:rsid w:val="005010FF"/>
    <w:rsid w:val="00507FD8"/>
    <w:rsid w:val="00511103"/>
    <w:rsid w:val="00514A3B"/>
    <w:rsid w:val="005171F6"/>
    <w:rsid w:val="00526ED4"/>
    <w:rsid w:val="0052735F"/>
    <w:rsid w:val="00531A1F"/>
    <w:rsid w:val="005430D9"/>
    <w:rsid w:val="00552FAB"/>
    <w:rsid w:val="00556EEF"/>
    <w:rsid w:val="005613B7"/>
    <w:rsid w:val="00564AA2"/>
    <w:rsid w:val="0057754F"/>
    <w:rsid w:val="005778E6"/>
    <w:rsid w:val="00581197"/>
    <w:rsid w:val="00581409"/>
    <w:rsid w:val="00597ACE"/>
    <w:rsid w:val="005B1400"/>
    <w:rsid w:val="005B4B5D"/>
    <w:rsid w:val="005B57D1"/>
    <w:rsid w:val="005C03FF"/>
    <w:rsid w:val="005C248B"/>
    <w:rsid w:val="005C2A95"/>
    <w:rsid w:val="005C3959"/>
    <w:rsid w:val="005E13F3"/>
    <w:rsid w:val="005E3715"/>
    <w:rsid w:val="005E3B3B"/>
    <w:rsid w:val="005E3CE9"/>
    <w:rsid w:val="005E576C"/>
    <w:rsid w:val="005F1D39"/>
    <w:rsid w:val="0060150A"/>
    <w:rsid w:val="00605243"/>
    <w:rsid w:val="00613DDF"/>
    <w:rsid w:val="006148C6"/>
    <w:rsid w:val="0063695B"/>
    <w:rsid w:val="00636EB6"/>
    <w:rsid w:val="0063752C"/>
    <w:rsid w:val="00642655"/>
    <w:rsid w:val="006431BF"/>
    <w:rsid w:val="00646BCF"/>
    <w:rsid w:val="006472B9"/>
    <w:rsid w:val="00657594"/>
    <w:rsid w:val="00660607"/>
    <w:rsid w:val="006677A8"/>
    <w:rsid w:val="0067166D"/>
    <w:rsid w:val="00673344"/>
    <w:rsid w:val="006773C3"/>
    <w:rsid w:val="00677C90"/>
    <w:rsid w:val="00682434"/>
    <w:rsid w:val="00683FBF"/>
    <w:rsid w:val="00685162"/>
    <w:rsid w:val="00687A0D"/>
    <w:rsid w:val="00690A78"/>
    <w:rsid w:val="00693737"/>
    <w:rsid w:val="00696527"/>
    <w:rsid w:val="006A1998"/>
    <w:rsid w:val="006A5A16"/>
    <w:rsid w:val="006A74C7"/>
    <w:rsid w:val="006A7F02"/>
    <w:rsid w:val="006B2726"/>
    <w:rsid w:val="006B5728"/>
    <w:rsid w:val="006B6757"/>
    <w:rsid w:val="006C0BEB"/>
    <w:rsid w:val="006C2D4D"/>
    <w:rsid w:val="006C3558"/>
    <w:rsid w:val="006C4B5B"/>
    <w:rsid w:val="006C772F"/>
    <w:rsid w:val="006D5DE5"/>
    <w:rsid w:val="006D79A3"/>
    <w:rsid w:val="006E1129"/>
    <w:rsid w:val="006E1AC3"/>
    <w:rsid w:val="006E3627"/>
    <w:rsid w:val="006E47D5"/>
    <w:rsid w:val="006E5536"/>
    <w:rsid w:val="006F2D73"/>
    <w:rsid w:val="006F4076"/>
    <w:rsid w:val="006F6F19"/>
    <w:rsid w:val="007048B2"/>
    <w:rsid w:val="007124AB"/>
    <w:rsid w:val="00713412"/>
    <w:rsid w:val="00713E33"/>
    <w:rsid w:val="00715C9C"/>
    <w:rsid w:val="0072225C"/>
    <w:rsid w:val="0073041A"/>
    <w:rsid w:val="007329FB"/>
    <w:rsid w:val="007352AB"/>
    <w:rsid w:val="007473D1"/>
    <w:rsid w:val="00750C66"/>
    <w:rsid w:val="00752EAC"/>
    <w:rsid w:val="007535B4"/>
    <w:rsid w:val="00753DF3"/>
    <w:rsid w:val="00756310"/>
    <w:rsid w:val="00757691"/>
    <w:rsid w:val="00763CC4"/>
    <w:rsid w:val="00765D4A"/>
    <w:rsid w:val="00770B0E"/>
    <w:rsid w:val="00775FB0"/>
    <w:rsid w:val="00776578"/>
    <w:rsid w:val="00782D41"/>
    <w:rsid w:val="0079581D"/>
    <w:rsid w:val="007A0142"/>
    <w:rsid w:val="007A01B5"/>
    <w:rsid w:val="007A64CF"/>
    <w:rsid w:val="007C5426"/>
    <w:rsid w:val="007D1124"/>
    <w:rsid w:val="007D2F46"/>
    <w:rsid w:val="007D352B"/>
    <w:rsid w:val="007D525E"/>
    <w:rsid w:val="007D61D1"/>
    <w:rsid w:val="007D69EE"/>
    <w:rsid w:val="007E33B0"/>
    <w:rsid w:val="007E4962"/>
    <w:rsid w:val="007E4ED6"/>
    <w:rsid w:val="007E636B"/>
    <w:rsid w:val="007F4572"/>
    <w:rsid w:val="007F6A33"/>
    <w:rsid w:val="007F7864"/>
    <w:rsid w:val="007F7886"/>
    <w:rsid w:val="007F7DB5"/>
    <w:rsid w:val="00803157"/>
    <w:rsid w:val="00803480"/>
    <w:rsid w:val="00803AE2"/>
    <w:rsid w:val="00804F21"/>
    <w:rsid w:val="008122D3"/>
    <w:rsid w:val="00812F2F"/>
    <w:rsid w:val="0081357B"/>
    <w:rsid w:val="008244C8"/>
    <w:rsid w:val="00826198"/>
    <w:rsid w:val="00834330"/>
    <w:rsid w:val="00834CB9"/>
    <w:rsid w:val="00841C0B"/>
    <w:rsid w:val="008429A5"/>
    <w:rsid w:val="00850297"/>
    <w:rsid w:val="008624D6"/>
    <w:rsid w:val="00862BC2"/>
    <w:rsid w:val="00870AAD"/>
    <w:rsid w:val="0089160A"/>
    <w:rsid w:val="00892A1A"/>
    <w:rsid w:val="00894237"/>
    <w:rsid w:val="008A122B"/>
    <w:rsid w:val="008A3BF3"/>
    <w:rsid w:val="008A3CFF"/>
    <w:rsid w:val="008A466F"/>
    <w:rsid w:val="008A67D8"/>
    <w:rsid w:val="008B6356"/>
    <w:rsid w:val="008C3997"/>
    <w:rsid w:val="008C625D"/>
    <w:rsid w:val="008C7637"/>
    <w:rsid w:val="008D50C0"/>
    <w:rsid w:val="008E5B2C"/>
    <w:rsid w:val="008E670E"/>
    <w:rsid w:val="008E73CE"/>
    <w:rsid w:val="008F1777"/>
    <w:rsid w:val="008F2F4F"/>
    <w:rsid w:val="008F68C5"/>
    <w:rsid w:val="008F7CEA"/>
    <w:rsid w:val="00900561"/>
    <w:rsid w:val="009077E0"/>
    <w:rsid w:val="009107F9"/>
    <w:rsid w:val="00912BA6"/>
    <w:rsid w:val="00915D0D"/>
    <w:rsid w:val="0091607B"/>
    <w:rsid w:val="00917D03"/>
    <w:rsid w:val="009231E2"/>
    <w:rsid w:val="00924B0B"/>
    <w:rsid w:val="00926D28"/>
    <w:rsid w:val="00936A66"/>
    <w:rsid w:val="00937C73"/>
    <w:rsid w:val="00937E3A"/>
    <w:rsid w:val="009402AF"/>
    <w:rsid w:val="00941677"/>
    <w:rsid w:val="009439D8"/>
    <w:rsid w:val="00944C1D"/>
    <w:rsid w:val="00944CCB"/>
    <w:rsid w:val="00945E70"/>
    <w:rsid w:val="009473D2"/>
    <w:rsid w:val="0095697F"/>
    <w:rsid w:val="00957649"/>
    <w:rsid w:val="009606EF"/>
    <w:rsid w:val="0096681C"/>
    <w:rsid w:val="00967E52"/>
    <w:rsid w:val="009812A3"/>
    <w:rsid w:val="0098290A"/>
    <w:rsid w:val="00987558"/>
    <w:rsid w:val="009876A3"/>
    <w:rsid w:val="00994408"/>
    <w:rsid w:val="00995102"/>
    <w:rsid w:val="00997D69"/>
    <w:rsid w:val="009A0EE2"/>
    <w:rsid w:val="009A137F"/>
    <w:rsid w:val="009A51DF"/>
    <w:rsid w:val="009A6D97"/>
    <w:rsid w:val="009A7B20"/>
    <w:rsid w:val="009B0913"/>
    <w:rsid w:val="009B2E9C"/>
    <w:rsid w:val="009C1F61"/>
    <w:rsid w:val="009C3FA9"/>
    <w:rsid w:val="009C5F01"/>
    <w:rsid w:val="009D0796"/>
    <w:rsid w:val="009D0BF8"/>
    <w:rsid w:val="009D43D8"/>
    <w:rsid w:val="009D50BB"/>
    <w:rsid w:val="009E0865"/>
    <w:rsid w:val="009E506E"/>
    <w:rsid w:val="009E6BEB"/>
    <w:rsid w:val="009F077F"/>
    <w:rsid w:val="009F5CD1"/>
    <w:rsid w:val="00A0090F"/>
    <w:rsid w:val="00A06E25"/>
    <w:rsid w:val="00A12D65"/>
    <w:rsid w:val="00A1358B"/>
    <w:rsid w:val="00A15E3F"/>
    <w:rsid w:val="00A179ED"/>
    <w:rsid w:val="00A2049D"/>
    <w:rsid w:val="00A21216"/>
    <w:rsid w:val="00A259D0"/>
    <w:rsid w:val="00A34B93"/>
    <w:rsid w:val="00A41241"/>
    <w:rsid w:val="00A41519"/>
    <w:rsid w:val="00A43372"/>
    <w:rsid w:val="00A454F5"/>
    <w:rsid w:val="00A47C47"/>
    <w:rsid w:val="00A53BA2"/>
    <w:rsid w:val="00A5738F"/>
    <w:rsid w:val="00A62E0C"/>
    <w:rsid w:val="00A65A11"/>
    <w:rsid w:val="00A73565"/>
    <w:rsid w:val="00A746D4"/>
    <w:rsid w:val="00A7613F"/>
    <w:rsid w:val="00A8355A"/>
    <w:rsid w:val="00A91C7F"/>
    <w:rsid w:val="00A95721"/>
    <w:rsid w:val="00AA54D4"/>
    <w:rsid w:val="00AA61AC"/>
    <w:rsid w:val="00AA6E08"/>
    <w:rsid w:val="00AB12BB"/>
    <w:rsid w:val="00AB59E5"/>
    <w:rsid w:val="00AD2976"/>
    <w:rsid w:val="00AE009F"/>
    <w:rsid w:val="00AE0541"/>
    <w:rsid w:val="00AE084D"/>
    <w:rsid w:val="00AE1BBD"/>
    <w:rsid w:val="00AE33E0"/>
    <w:rsid w:val="00AE7297"/>
    <w:rsid w:val="00AF3B48"/>
    <w:rsid w:val="00AF48B0"/>
    <w:rsid w:val="00B016B1"/>
    <w:rsid w:val="00B01DFE"/>
    <w:rsid w:val="00B05D40"/>
    <w:rsid w:val="00B06B29"/>
    <w:rsid w:val="00B07E66"/>
    <w:rsid w:val="00B11E11"/>
    <w:rsid w:val="00B15A9B"/>
    <w:rsid w:val="00B2129D"/>
    <w:rsid w:val="00B21B97"/>
    <w:rsid w:val="00B2624A"/>
    <w:rsid w:val="00B26B77"/>
    <w:rsid w:val="00B3007E"/>
    <w:rsid w:val="00B30CB8"/>
    <w:rsid w:val="00B317B5"/>
    <w:rsid w:val="00B3376B"/>
    <w:rsid w:val="00B35499"/>
    <w:rsid w:val="00B40C03"/>
    <w:rsid w:val="00B51104"/>
    <w:rsid w:val="00B56B21"/>
    <w:rsid w:val="00B60FC4"/>
    <w:rsid w:val="00B62498"/>
    <w:rsid w:val="00B66FBE"/>
    <w:rsid w:val="00B6754D"/>
    <w:rsid w:val="00B73589"/>
    <w:rsid w:val="00B73F78"/>
    <w:rsid w:val="00B756F2"/>
    <w:rsid w:val="00B871EF"/>
    <w:rsid w:val="00B91366"/>
    <w:rsid w:val="00B91590"/>
    <w:rsid w:val="00B918AD"/>
    <w:rsid w:val="00B93C90"/>
    <w:rsid w:val="00BA2D58"/>
    <w:rsid w:val="00BA469F"/>
    <w:rsid w:val="00BA47FE"/>
    <w:rsid w:val="00BB2E88"/>
    <w:rsid w:val="00BB5A89"/>
    <w:rsid w:val="00BB70C4"/>
    <w:rsid w:val="00BB7353"/>
    <w:rsid w:val="00BB77C0"/>
    <w:rsid w:val="00BC00DB"/>
    <w:rsid w:val="00BC22DA"/>
    <w:rsid w:val="00BC61B3"/>
    <w:rsid w:val="00BC7368"/>
    <w:rsid w:val="00BC73C3"/>
    <w:rsid w:val="00BC796C"/>
    <w:rsid w:val="00BD2712"/>
    <w:rsid w:val="00BD51AC"/>
    <w:rsid w:val="00BD5496"/>
    <w:rsid w:val="00BD6000"/>
    <w:rsid w:val="00BD743C"/>
    <w:rsid w:val="00BE1F88"/>
    <w:rsid w:val="00BE2316"/>
    <w:rsid w:val="00BE53A4"/>
    <w:rsid w:val="00BF29A8"/>
    <w:rsid w:val="00C0058B"/>
    <w:rsid w:val="00C00897"/>
    <w:rsid w:val="00C00E0A"/>
    <w:rsid w:val="00C030F0"/>
    <w:rsid w:val="00C031EF"/>
    <w:rsid w:val="00C0516E"/>
    <w:rsid w:val="00C10F8A"/>
    <w:rsid w:val="00C122FD"/>
    <w:rsid w:val="00C126F8"/>
    <w:rsid w:val="00C15002"/>
    <w:rsid w:val="00C150E1"/>
    <w:rsid w:val="00C17E38"/>
    <w:rsid w:val="00C25338"/>
    <w:rsid w:val="00C2551C"/>
    <w:rsid w:val="00C40F6E"/>
    <w:rsid w:val="00C45800"/>
    <w:rsid w:val="00C45BE9"/>
    <w:rsid w:val="00C4698C"/>
    <w:rsid w:val="00C46F76"/>
    <w:rsid w:val="00C55D27"/>
    <w:rsid w:val="00C60FCB"/>
    <w:rsid w:val="00C63A15"/>
    <w:rsid w:val="00C65842"/>
    <w:rsid w:val="00C744E6"/>
    <w:rsid w:val="00C8253C"/>
    <w:rsid w:val="00C92C96"/>
    <w:rsid w:val="00C93CE6"/>
    <w:rsid w:val="00C95C21"/>
    <w:rsid w:val="00C963D9"/>
    <w:rsid w:val="00C97092"/>
    <w:rsid w:val="00CA0E16"/>
    <w:rsid w:val="00CA35C4"/>
    <w:rsid w:val="00CA3D91"/>
    <w:rsid w:val="00CA5940"/>
    <w:rsid w:val="00CA64D9"/>
    <w:rsid w:val="00CA6987"/>
    <w:rsid w:val="00CA6DA8"/>
    <w:rsid w:val="00CA7BFB"/>
    <w:rsid w:val="00CB7074"/>
    <w:rsid w:val="00CC13F7"/>
    <w:rsid w:val="00CC1B3E"/>
    <w:rsid w:val="00CC4069"/>
    <w:rsid w:val="00CD6220"/>
    <w:rsid w:val="00CD6E00"/>
    <w:rsid w:val="00CE150A"/>
    <w:rsid w:val="00CE671F"/>
    <w:rsid w:val="00CF0B71"/>
    <w:rsid w:val="00CF3625"/>
    <w:rsid w:val="00CF60A5"/>
    <w:rsid w:val="00CF7C74"/>
    <w:rsid w:val="00D03D63"/>
    <w:rsid w:val="00D047D5"/>
    <w:rsid w:val="00D064FF"/>
    <w:rsid w:val="00D127FF"/>
    <w:rsid w:val="00D15777"/>
    <w:rsid w:val="00D2158F"/>
    <w:rsid w:val="00D25E62"/>
    <w:rsid w:val="00D26534"/>
    <w:rsid w:val="00D35C7D"/>
    <w:rsid w:val="00D37305"/>
    <w:rsid w:val="00D37D2D"/>
    <w:rsid w:val="00D41291"/>
    <w:rsid w:val="00D4322A"/>
    <w:rsid w:val="00D44F03"/>
    <w:rsid w:val="00D45E14"/>
    <w:rsid w:val="00D50EE2"/>
    <w:rsid w:val="00D55595"/>
    <w:rsid w:val="00D574B3"/>
    <w:rsid w:val="00D60B40"/>
    <w:rsid w:val="00D67A7B"/>
    <w:rsid w:val="00D73EE8"/>
    <w:rsid w:val="00D82925"/>
    <w:rsid w:val="00D84811"/>
    <w:rsid w:val="00D90D8B"/>
    <w:rsid w:val="00D951BB"/>
    <w:rsid w:val="00D95463"/>
    <w:rsid w:val="00D95598"/>
    <w:rsid w:val="00D96499"/>
    <w:rsid w:val="00DA1B42"/>
    <w:rsid w:val="00DB0170"/>
    <w:rsid w:val="00DB1636"/>
    <w:rsid w:val="00DB2EC8"/>
    <w:rsid w:val="00DB6399"/>
    <w:rsid w:val="00DC09AA"/>
    <w:rsid w:val="00DC520D"/>
    <w:rsid w:val="00DC57F3"/>
    <w:rsid w:val="00DC5824"/>
    <w:rsid w:val="00DE12AA"/>
    <w:rsid w:val="00DE4F4D"/>
    <w:rsid w:val="00DF2ED8"/>
    <w:rsid w:val="00DF6971"/>
    <w:rsid w:val="00DF7911"/>
    <w:rsid w:val="00E002B4"/>
    <w:rsid w:val="00E03F41"/>
    <w:rsid w:val="00E05D4B"/>
    <w:rsid w:val="00E10201"/>
    <w:rsid w:val="00E134C8"/>
    <w:rsid w:val="00E254CE"/>
    <w:rsid w:val="00E25F78"/>
    <w:rsid w:val="00E326DD"/>
    <w:rsid w:val="00E347B6"/>
    <w:rsid w:val="00E351D9"/>
    <w:rsid w:val="00E41C92"/>
    <w:rsid w:val="00E42CB0"/>
    <w:rsid w:val="00E45F89"/>
    <w:rsid w:val="00E52296"/>
    <w:rsid w:val="00E57145"/>
    <w:rsid w:val="00E64924"/>
    <w:rsid w:val="00E655F8"/>
    <w:rsid w:val="00E84240"/>
    <w:rsid w:val="00E843A6"/>
    <w:rsid w:val="00E85F3E"/>
    <w:rsid w:val="00E863F1"/>
    <w:rsid w:val="00E87B55"/>
    <w:rsid w:val="00E87DEC"/>
    <w:rsid w:val="00E90E5A"/>
    <w:rsid w:val="00E915FE"/>
    <w:rsid w:val="00E940B0"/>
    <w:rsid w:val="00E96A9C"/>
    <w:rsid w:val="00EA4251"/>
    <w:rsid w:val="00EA7A99"/>
    <w:rsid w:val="00EB15E6"/>
    <w:rsid w:val="00EB1D3F"/>
    <w:rsid w:val="00EB308C"/>
    <w:rsid w:val="00EB41EC"/>
    <w:rsid w:val="00EB494A"/>
    <w:rsid w:val="00EB7561"/>
    <w:rsid w:val="00EB7FCA"/>
    <w:rsid w:val="00EC1D42"/>
    <w:rsid w:val="00EC45BE"/>
    <w:rsid w:val="00EC570E"/>
    <w:rsid w:val="00EC7A2D"/>
    <w:rsid w:val="00ED20B6"/>
    <w:rsid w:val="00ED2D12"/>
    <w:rsid w:val="00ED3200"/>
    <w:rsid w:val="00ED6F55"/>
    <w:rsid w:val="00ED7590"/>
    <w:rsid w:val="00EE2C82"/>
    <w:rsid w:val="00EE3193"/>
    <w:rsid w:val="00EE3E41"/>
    <w:rsid w:val="00EE6D6D"/>
    <w:rsid w:val="00EE6FF6"/>
    <w:rsid w:val="00F02D38"/>
    <w:rsid w:val="00F03DA7"/>
    <w:rsid w:val="00F1324F"/>
    <w:rsid w:val="00F22914"/>
    <w:rsid w:val="00F22A55"/>
    <w:rsid w:val="00F23816"/>
    <w:rsid w:val="00F246A8"/>
    <w:rsid w:val="00F2610A"/>
    <w:rsid w:val="00F317DA"/>
    <w:rsid w:val="00F35EE7"/>
    <w:rsid w:val="00F410C4"/>
    <w:rsid w:val="00F41FDE"/>
    <w:rsid w:val="00F45B3C"/>
    <w:rsid w:val="00F47189"/>
    <w:rsid w:val="00F51252"/>
    <w:rsid w:val="00F564C4"/>
    <w:rsid w:val="00F56B61"/>
    <w:rsid w:val="00F65219"/>
    <w:rsid w:val="00F707D1"/>
    <w:rsid w:val="00F8116F"/>
    <w:rsid w:val="00F837F0"/>
    <w:rsid w:val="00F86D27"/>
    <w:rsid w:val="00F91EC9"/>
    <w:rsid w:val="00F92B9C"/>
    <w:rsid w:val="00F94409"/>
    <w:rsid w:val="00FA2EF5"/>
    <w:rsid w:val="00FA3C28"/>
    <w:rsid w:val="00FA6DAE"/>
    <w:rsid w:val="00FA7437"/>
    <w:rsid w:val="00FB689B"/>
    <w:rsid w:val="00FC1076"/>
    <w:rsid w:val="00FD425D"/>
    <w:rsid w:val="00FD6F31"/>
    <w:rsid w:val="00FE09D4"/>
    <w:rsid w:val="00FE2DD8"/>
    <w:rsid w:val="00FE2F1E"/>
    <w:rsid w:val="00FE3F17"/>
    <w:rsid w:val="00FE75E3"/>
    <w:rsid w:val="00FF0946"/>
    <w:rsid w:val="00FF249C"/>
    <w:rsid w:val="00FF46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603BC6F0"/>
  <w15:chartTrackingRefBased/>
  <w15:docId w15:val="{39F8A150-E719-4A3F-8571-8FEDA1BFE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155BE7"/>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exact"/>
      <w:ind w:left="432"/>
    </w:pPr>
    <w:rPr>
      <w:rFonts w:ascii="Courier New" w:eastAsia="Batang" w:hAnsi="Courier New" w:cs="Courier New"/>
      <w:sz w:val="24"/>
      <w:szCs w:val="24"/>
    </w:rPr>
  </w:style>
  <w:style w:type="paragraph" w:styleId="Heading1">
    <w:name w:val="heading 1"/>
    <w:basedOn w:val="Normal"/>
    <w:next w:val="Normal"/>
    <w:qFormat/>
    <w:rsid w:val="000B1845"/>
    <w:pPr>
      <w:keepNext/>
      <w:numPr>
        <w:numId w:val="5"/>
      </w:numPr>
      <w:outlineLvl w:val="0"/>
    </w:pPr>
  </w:style>
  <w:style w:type="paragraph" w:styleId="Heading2">
    <w:name w:val="heading 2"/>
    <w:basedOn w:val="Normal"/>
    <w:next w:val="Normal"/>
    <w:qFormat/>
    <w:rsid w:val="000B1845"/>
    <w:pPr>
      <w:keepNext/>
      <w:numPr>
        <w:ilvl w:val="1"/>
        <w:numId w:val="5"/>
      </w:numPr>
      <w:outlineLvl w:val="1"/>
    </w:pPr>
    <w:rPr>
      <w:rFonts w:cs="Arial"/>
      <w:bCs/>
      <w:iCs/>
      <w:szCs w:val="28"/>
    </w:rPr>
  </w:style>
  <w:style w:type="paragraph" w:styleId="Heading3">
    <w:name w:val="heading 3"/>
    <w:basedOn w:val="Normal"/>
    <w:next w:val="Normal"/>
    <w:qFormat/>
    <w:rsid w:val="000B1845"/>
    <w:pPr>
      <w:keepNext/>
      <w:numPr>
        <w:ilvl w:val="2"/>
        <w:numId w:val="5"/>
      </w:numPr>
      <w:outlineLvl w:val="2"/>
    </w:pPr>
    <w:rPr>
      <w:rFonts w:cs="Arial"/>
      <w:bCs/>
      <w:szCs w:val="26"/>
    </w:rPr>
  </w:style>
  <w:style w:type="paragraph" w:styleId="Heading4">
    <w:name w:val="heading 4"/>
    <w:basedOn w:val="Normal"/>
    <w:next w:val="Normal"/>
    <w:qFormat/>
    <w:rsid w:val="000B1845"/>
    <w:pPr>
      <w:keepNext/>
      <w:numPr>
        <w:ilvl w:val="3"/>
        <w:numId w:val="5"/>
      </w:numPr>
      <w:outlineLvl w:val="3"/>
    </w:pPr>
    <w:rPr>
      <w:bCs/>
      <w:szCs w:val="28"/>
    </w:rPr>
  </w:style>
  <w:style w:type="paragraph" w:styleId="Heading5">
    <w:name w:val="heading 5"/>
    <w:basedOn w:val="Normal"/>
    <w:next w:val="Normal"/>
    <w:qFormat/>
    <w:rsid w:val="000B1845"/>
    <w:pPr>
      <w:keepNext/>
      <w:numPr>
        <w:ilvl w:val="4"/>
        <w:numId w:val="5"/>
      </w:numPr>
      <w:outlineLvl w:val="4"/>
    </w:pPr>
    <w:rPr>
      <w:bCs/>
      <w:iCs/>
      <w:szCs w:val="26"/>
    </w:rPr>
  </w:style>
  <w:style w:type="paragraph" w:styleId="Heading6">
    <w:name w:val="heading 6"/>
    <w:basedOn w:val="Normal"/>
    <w:next w:val="Normal"/>
    <w:qFormat/>
    <w:rsid w:val="000B1845"/>
    <w:pPr>
      <w:keepNext/>
      <w:numPr>
        <w:ilvl w:val="5"/>
        <w:numId w:val="5"/>
      </w:numPr>
      <w:outlineLvl w:val="5"/>
    </w:pPr>
    <w:rPr>
      <w:bCs/>
      <w:szCs w:val="22"/>
    </w:rPr>
  </w:style>
  <w:style w:type="paragraph" w:styleId="Heading7">
    <w:name w:val="heading 7"/>
    <w:basedOn w:val="Normal"/>
    <w:next w:val="Normal"/>
    <w:qFormat/>
    <w:rsid w:val="000B1845"/>
    <w:pPr>
      <w:keepNext/>
      <w:numPr>
        <w:ilvl w:val="6"/>
        <w:numId w:val="5"/>
      </w:numPr>
      <w:outlineLvl w:val="6"/>
    </w:pPr>
  </w:style>
  <w:style w:type="paragraph" w:styleId="Heading8">
    <w:name w:val="heading 8"/>
    <w:basedOn w:val="Normal"/>
    <w:next w:val="Normal"/>
    <w:qFormat/>
    <w:rsid w:val="000B1845"/>
    <w:pPr>
      <w:keepNext/>
      <w:numPr>
        <w:ilvl w:val="7"/>
        <w:numId w:val="5"/>
      </w:numPr>
      <w:outlineLvl w:val="7"/>
    </w:pPr>
    <w:rPr>
      <w:iCs/>
    </w:rPr>
  </w:style>
  <w:style w:type="paragraph" w:styleId="Heading9">
    <w:name w:val="heading 9"/>
    <w:basedOn w:val="Normal"/>
    <w:next w:val="Normal"/>
    <w:qFormat/>
    <w:rsid w:val="000B1845"/>
    <w:pPr>
      <w:keepNext/>
      <w:numPr>
        <w:ilvl w:val="8"/>
        <w:numId w:val="5"/>
      </w:numPr>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rsid w:val="000B1845"/>
    <w:pPr>
      <w:numPr>
        <w:numId w:val="1"/>
      </w:numPr>
    </w:pPr>
  </w:style>
  <w:style w:type="numbering" w:styleId="1ai">
    <w:name w:val="Outline List 1"/>
    <w:basedOn w:val="NoList"/>
    <w:semiHidden/>
    <w:rsid w:val="000B1845"/>
    <w:pPr>
      <w:numPr>
        <w:numId w:val="2"/>
      </w:numPr>
    </w:pPr>
  </w:style>
  <w:style w:type="paragraph" w:styleId="Header">
    <w:name w:val="header"/>
    <w:basedOn w:val="Normal"/>
    <w:rsid w:val="001024B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center" w:pos="5040"/>
        <w:tab w:val="right" w:pos="10320"/>
      </w:tabs>
      <w:spacing w:after="0"/>
      <w:ind w:left="0"/>
    </w:pPr>
  </w:style>
  <w:style w:type="paragraph" w:styleId="Footer">
    <w:name w:val="footer"/>
    <w:basedOn w:val="Header"/>
    <w:rsid w:val="00F410C4"/>
    <w:rPr>
      <w:lang w:eastAsia="ko-KR"/>
    </w:rPr>
  </w:style>
  <w:style w:type="paragraph" w:styleId="TOC1">
    <w:name w:val="toc 1"/>
    <w:basedOn w:val="Normal"/>
    <w:next w:val="Normal"/>
    <w:autoRedefine/>
    <w:uiPriority w:val="39"/>
    <w:rsid w:val="00CA6DA8"/>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pPr>
    <w:rPr>
      <w:noProof/>
      <w:color w:val="000000" w:themeColor="text1"/>
    </w:rPr>
  </w:style>
  <w:style w:type="paragraph" w:styleId="TOC2">
    <w:name w:val="toc 2"/>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864"/>
    </w:pPr>
    <w:rPr>
      <w:noProof/>
    </w:rPr>
  </w:style>
  <w:style w:type="paragraph" w:styleId="TOC3">
    <w:name w:val="toc 3"/>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296"/>
    </w:pPr>
    <w:rPr>
      <w:noProof/>
      <w:lang w:eastAsia="ko-KR"/>
    </w:rPr>
  </w:style>
  <w:style w:type="numbering" w:styleId="ArticleSection">
    <w:name w:val="Outline List 3"/>
    <w:basedOn w:val="NoList"/>
    <w:semiHidden/>
    <w:rsid w:val="000B1845"/>
    <w:pPr>
      <w:numPr>
        <w:numId w:val="3"/>
      </w:numPr>
    </w:pPr>
  </w:style>
  <w:style w:type="paragraph" w:styleId="TOC4">
    <w:name w:val="toc 4"/>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728"/>
    </w:pPr>
  </w:style>
  <w:style w:type="paragraph" w:styleId="TOC5">
    <w:name w:val="toc 5"/>
    <w:basedOn w:val="Normal"/>
    <w:next w:val="Normal"/>
    <w:autoRedefine/>
    <w:uiPriority w:val="39"/>
    <w:rsid w:val="00E05D4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160"/>
    </w:pPr>
  </w:style>
  <w:style w:type="paragraph" w:styleId="TOC6">
    <w:name w:val="toc 6"/>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592"/>
    </w:pPr>
  </w:style>
  <w:style w:type="paragraph" w:styleId="TOC7">
    <w:name w:val="toc 7"/>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024"/>
    </w:pPr>
  </w:style>
  <w:style w:type="paragraph" w:styleId="TOC8">
    <w:name w:val="toc 8"/>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456"/>
    </w:pPr>
  </w:style>
  <w:style w:type="paragraph" w:styleId="TOC9">
    <w:name w:val="toc 9"/>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888"/>
    </w:pPr>
  </w:style>
  <w:style w:type="paragraph" w:styleId="BlockText">
    <w:name w:val="Block Text"/>
    <w:basedOn w:val="Normal"/>
    <w:semiHidden/>
    <w:rsid w:val="000B1845"/>
    <w:pPr>
      <w:spacing w:after="120"/>
      <w:ind w:left="1440" w:right="1440"/>
    </w:pPr>
  </w:style>
  <w:style w:type="paragraph" w:styleId="BodyText">
    <w:name w:val="Body Text"/>
    <w:basedOn w:val="Normal"/>
    <w:semiHidden/>
    <w:rsid w:val="000B1845"/>
    <w:pPr>
      <w:spacing w:after="120"/>
    </w:pPr>
  </w:style>
  <w:style w:type="paragraph" w:customStyle="1" w:styleId="RFCH1-noTOCnonum">
    <w:name w:val="RFC H1 - no TOC no num"/>
    <w:basedOn w:val="RFCH1-nonum"/>
    <w:next w:val="Normal"/>
    <w:rsid w:val="000B1845"/>
    <w:pPr>
      <w:outlineLvl w:val="9"/>
    </w:pPr>
  </w:style>
  <w:style w:type="paragraph" w:styleId="FootnoteText">
    <w:name w:val="footnote text"/>
    <w:basedOn w:val="Normal"/>
    <w:semiHidden/>
    <w:rsid w:val="000B1845"/>
    <w:rPr>
      <w:sz w:val="20"/>
      <w:szCs w:val="20"/>
    </w:rPr>
  </w:style>
  <w:style w:type="character" w:styleId="EndnoteReference">
    <w:name w:val="endnote reference"/>
    <w:semiHidden/>
    <w:rsid w:val="000B1845"/>
    <w:rPr>
      <w:vertAlign w:val="baseline"/>
    </w:rPr>
  </w:style>
  <w:style w:type="paragraph" w:styleId="Caption">
    <w:name w:val="caption"/>
    <w:basedOn w:val="Normal"/>
    <w:next w:val="Normal"/>
    <w:qFormat/>
    <w:rsid w:val="000B1845"/>
    <w:pPr>
      <w:numPr>
        <w:numId w:val="23"/>
      </w:numPr>
      <w:jc w:val="center"/>
    </w:pPr>
    <w:rPr>
      <w:bCs/>
      <w:szCs w:val="20"/>
    </w:rPr>
  </w:style>
  <w:style w:type="character" w:styleId="FootnoteReference">
    <w:name w:val="footnote reference"/>
    <w:semiHidden/>
    <w:rsid w:val="000B1845"/>
    <w:rPr>
      <w:vertAlign w:val="superscript"/>
    </w:rPr>
  </w:style>
  <w:style w:type="paragraph" w:customStyle="1" w:styleId="RFCReferencesBookmark">
    <w:name w:val="RFC References Bookmark"/>
    <w:basedOn w:val="RFCReferences"/>
    <w:rsid w:val="00B93C90"/>
    <w:pPr>
      <w:numPr>
        <w:numId w:val="0"/>
      </w:numPr>
      <w:ind w:left="1872" w:hanging="1440"/>
    </w:pPr>
  </w:style>
  <w:style w:type="paragraph" w:customStyle="1" w:styleId="RFCReferences">
    <w:name w:val="RFC References"/>
    <w:basedOn w:val="Normal"/>
    <w:rsid w:val="000B1845"/>
    <w:pPr>
      <w:keepLines/>
      <w:numPr>
        <w:numId w:val="16"/>
      </w:numPr>
      <w:tabs>
        <w:tab w:val="clear" w:pos="432"/>
        <w:tab w:val="clear" w:pos="864"/>
      </w:tabs>
    </w:pPr>
  </w:style>
  <w:style w:type="paragraph" w:customStyle="1" w:styleId="RFCH1-nonum">
    <w:name w:val="RFC H1 - no num"/>
    <w:basedOn w:val="Normal"/>
    <w:next w:val="Normal"/>
    <w:semiHidden/>
    <w:rsid w:val="000B1845"/>
    <w:pPr>
      <w:keepNext/>
      <w:ind w:left="0"/>
      <w:outlineLvl w:val="0"/>
    </w:pPr>
    <w:rPr>
      <w:rFonts w:eastAsia="Times New Roman"/>
      <w:bCs/>
    </w:rPr>
  </w:style>
  <w:style w:type="paragraph" w:customStyle="1" w:styleId="RFCTitle">
    <w:name w:val="RFC Title"/>
    <w:basedOn w:val="Normal"/>
    <w:rsid w:val="000B1845"/>
    <w:pPr>
      <w:spacing w:after="480"/>
      <w:jc w:val="center"/>
    </w:pPr>
    <w:rPr>
      <w:rFonts w:eastAsia="Times New Roman"/>
    </w:rPr>
  </w:style>
  <w:style w:type="paragraph" w:customStyle="1" w:styleId="RFCInstructions">
    <w:name w:val="RFC Instructions"/>
    <w:basedOn w:val="Normal"/>
    <w:next w:val="Normal"/>
    <w:semiHidden/>
    <w:rsid w:val="00357EC0"/>
    <w:rPr>
      <w:b/>
    </w:rPr>
  </w:style>
  <w:style w:type="paragraph" w:customStyle="1" w:styleId="RFCListNumbered">
    <w:name w:val="RFC List Numbered"/>
    <w:basedOn w:val="Normal"/>
    <w:rsid w:val="007F7886"/>
    <w:pPr>
      <w:keepLines/>
      <w:numPr>
        <w:numId w:val="18"/>
      </w:numPr>
    </w:pPr>
  </w:style>
  <w:style w:type="paragraph" w:customStyle="1" w:styleId="RFCApp">
    <w:name w:val="RFC App"/>
    <w:basedOn w:val="RFCH1-nonum"/>
    <w:next w:val="Normal"/>
    <w:rsid w:val="0072225C"/>
    <w:pPr>
      <w:pageBreakBefore/>
      <w:numPr>
        <w:numId w:val="33"/>
      </w:numPr>
    </w:pPr>
  </w:style>
  <w:style w:type="paragraph" w:customStyle="1" w:styleId="RFCAppH1">
    <w:name w:val="RFC App H1"/>
    <w:basedOn w:val="RFCH1-nonum"/>
    <w:next w:val="Normal"/>
    <w:rsid w:val="00A0090F"/>
    <w:pPr>
      <w:numPr>
        <w:ilvl w:val="1"/>
        <w:numId w:val="20"/>
      </w:numPr>
      <w:outlineLvl w:val="1"/>
    </w:pPr>
  </w:style>
  <w:style w:type="paragraph" w:customStyle="1" w:styleId="RFCAppH2">
    <w:name w:val="RFC App H2"/>
    <w:basedOn w:val="RFCH1-nonum"/>
    <w:next w:val="Normal"/>
    <w:rsid w:val="00A0090F"/>
    <w:pPr>
      <w:numPr>
        <w:ilvl w:val="2"/>
        <w:numId w:val="20"/>
      </w:numPr>
      <w:outlineLvl w:val="2"/>
    </w:pPr>
  </w:style>
  <w:style w:type="paragraph" w:styleId="BodyText2">
    <w:name w:val="Body Text 2"/>
    <w:basedOn w:val="Normal"/>
    <w:semiHidden/>
    <w:rsid w:val="000B1845"/>
    <w:pPr>
      <w:spacing w:after="120" w:line="480" w:lineRule="auto"/>
    </w:pPr>
  </w:style>
  <w:style w:type="paragraph" w:styleId="BodyText3">
    <w:name w:val="Body Text 3"/>
    <w:basedOn w:val="Normal"/>
    <w:semiHidden/>
    <w:rsid w:val="000B1845"/>
    <w:pPr>
      <w:spacing w:after="120"/>
    </w:pPr>
    <w:rPr>
      <w:sz w:val="16"/>
      <w:szCs w:val="16"/>
    </w:rPr>
  </w:style>
  <w:style w:type="paragraph" w:styleId="BodyTextFirstIndent">
    <w:name w:val="Body Text First Indent"/>
    <w:basedOn w:val="BodyText"/>
    <w:semiHidden/>
    <w:rsid w:val="000B1845"/>
    <w:pPr>
      <w:ind w:firstLine="210"/>
    </w:pPr>
  </w:style>
  <w:style w:type="paragraph" w:styleId="BodyTextIndent">
    <w:name w:val="Body Text Indent"/>
    <w:basedOn w:val="Normal"/>
    <w:semiHidden/>
    <w:rsid w:val="000B1845"/>
    <w:pPr>
      <w:spacing w:after="120"/>
      <w:ind w:left="360"/>
    </w:pPr>
  </w:style>
  <w:style w:type="paragraph" w:styleId="BodyTextFirstIndent2">
    <w:name w:val="Body Text First Indent 2"/>
    <w:basedOn w:val="BodyTextIndent"/>
    <w:semiHidden/>
    <w:rsid w:val="000B1845"/>
    <w:pPr>
      <w:ind w:firstLine="210"/>
    </w:pPr>
  </w:style>
  <w:style w:type="paragraph" w:styleId="BodyTextIndent2">
    <w:name w:val="Body Text Indent 2"/>
    <w:basedOn w:val="Normal"/>
    <w:semiHidden/>
    <w:rsid w:val="000B1845"/>
    <w:pPr>
      <w:spacing w:after="120" w:line="480" w:lineRule="auto"/>
      <w:ind w:left="360"/>
    </w:pPr>
  </w:style>
  <w:style w:type="paragraph" w:styleId="BodyTextIndent3">
    <w:name w:val="Body Text Indent 3"/>
    <w:basedOn w:val="Normal"/>
    <w:semiHidden/>
    <w:rsid w:val="000B1845"/>
    <w:pPr>
      <w:spacing w:after="120"/>
      <w:ind w:left="360"/>
    </w:pPr>
    <w:rPr>
      <w:sz w:val="16"/>
      <w:szCs w:val="16"/>
    </w:rPr>
  </w:style>
  <w:style w:type="paragraph" w:styleId="Closing">
    <w:name w:val="Closing"/>
    <w:basedOn w:val="Normal"/>
    <w:semiHidden/>
    <w:rsid w:val="000B1845"/>
    <w:pPr>
      <w:ind w:left="4320"/>
    </w:pPr>
  </w:style>
  <w:style w:type="paragraph" w:styleId="Date">
    <w:name w:val="Date"/>
    <w:basedOn w:val="Normal"/>
    <w:next w:val="Normal"/>
    <w:semiHidden/>
    <w:rsid w:val="000B1845"/>
  </w:style>
  <w:style w:type="paragraph" w:styleId="E-mailSignature">
    <w:name w:val="E-mail Signature"/>
    <w:basedOn w:val="Normal"/>
    <w:semiHidden/>
    <w:rsid w:val="000B1845"/>
  </w:style>
  <w:style w:type="character" w:styleId="Emphasis">
    <w:name w:val="Emphasis"/>
    <w:qFormat/>
    <w:rsid w:val="000B1845"/>
    <w:rPr>
      <w:i/>
      <w:iCs/>
    </w:rPr>
  </w:style>
  <w:style w:type="paragraph" w:styleId="EnvelopeAddress">
    <w:name w:val="envelope address"/>
    <w:basedOn w:val="Normal"/>
    <w:semiHidden/>
    <w:rsid w:val="000B1845"/>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0B1845"/>
    <w:rPr>
      <w:rFonts w:ascii="Arial" w:hAnsi="Arial" w:cs="Arial"/>
      <w:sz w:val="20"/>
      <w:szCs w:val="20"/>
    </w:rPr>
  </w:style>
  <w:style w:type="character" w:styleId="FollowedHyperlink">
    <w:name w:val="FollowedHyperlink"/>
    <w:semiHidden/>
    <w:rsid w:val="000B1845"/>
    <w:rPr>
      <w:color w:val="800080"/>
      <w:u w:val="single"/>
    </w:rPr>
  </w:style>
  <w:style w:type="character" w:styleId="HTMLAcronym">
    <w:name w:val="HTML Acronym"/>
    <w:basedOn w:val="DefaultParagraphFont"/>
    <w:semiHidden/>
    <w:rsid w:val="000B1845"/>
  </w:style>
  <w:style w:type="paragraph" w:styleId="HTMLAddress">
    <w:name w:val="HTML Address"/>
    <w:basedOn w:val="Normal"/>
    <w:semiHidden/>
    <w:rsid w:val="000B1845"/>
    <w:rPr>
      <w:i/>
      <w:iCs/>
    </w:rPr>
  </w:style>
  <w:style w:type="character" w:styleId="HTMLCite">
    <w:name w:val="HTML Cite"/>
    <w:semiHidden/>
    <w:rsid w:val="000B1845"/>
    <w:rPr>
      <w:i/>
      <w:iCs/>
    </w:rPr>
  </w:style>
  <w:style w:type="character" w:styleId="HTMLCode">
    <w:name w:val="HTML Code"/>
    <w:semiHidden/>
    <w:rsid w:val="000B1845"/>
    <w:rPr>
      <w:rFonts w:ascii="Courier New" w:hAnsi="Courier New" w:cs="Courier New"/>
      <w:sz w:val="20"/>
      <w:szCs w:val="20"/>
    </w:rPr>
  </w:style>
  <w:style w:type="character" w:styleId="HTMLDefinition">
    <w:name w:val="HTML Definition"/>
    <w:semiHidden/>
    <w:rsid w:val="000B1845"/>
    <w:rPr>
      <w:i/>
      <w:iCs/>
    </w:rPr>
  </w:style>
  <w:style w:type="character" w:styleId="HTMLKeyboard">
    <w:name w:val="HTML Keyboard"/>
    <w:semiHidden/>
    <w:rsid w:val="000B1845"/>
    <w:rPr>
      <w:rFonts w:ascii="Courier New" w:hAnsi="Courier New" w:cs="Courier New"/>
      <w:sz w:val="20"/>
      <w:szCs w:val="20"/>
    </w:rPr>
  </w:style>
  <w:style w:type="paragraph" w:styleId="HTMLPreformatted">
    <w:name w:val="HTML Preformatted"/>
    <w:basedOn w:val="Normal"/>
    <w:link w:val="HTMLPreformattedChar"/>
    <w:uiPriority w:val="99"/>
    <w:semiHidden/>
    <w:rsid w:val="000B1845"/>
    <w:rPr>
      <w:sz w:val="20"/>
      <w:szCs w:val="20"/>
    </w:rPr>
  </w:style>
  <w:style w:type="character" w:styleId="HTMLSample">
    <w:name w:val="HTML Sample"/>
    <w:semiHidden/>
    <w:rsid w:val="000B1845"/>
    <w:rPr>
      <w:rFonts w:ascii="Courier New" w:hAnsi="Courier New" w:cs="Courier New"/>
    </w:rPr>
  </w:style>
  <w:style w:type="character" w:styleId="HTMLTypewriter">
    <w:name w:val="HTML Typewriter"/>
    <w:semiHidden/>
    <w:rsid w:val="000B1845"/>
    <w:rPr>
      <w:rFonts w:ascii="Courier New" w:hAnsi="Courier New" w:cs="Courier New"/>
      <w:sz w:val="20"/>
      <w:szCs w:val="20"/>
    </w:rPr>
  </w:style>
  <w:style w:type="character" w:styleId="HTMLVariable">
    <w:name w:val="HTML Variable"/>
    <w:semiHidden/>
    <w:rsid w:val="000B1845"/>
    <w:rPr>
      <w:i/>
      <w:iCs/>
    </w:rPr>
  </w:style>
  <w:style w:type="character" w:styleId="Hyperlink">
    <w:name w:val="Hyperlink"/>
    <w:uiPriority w:val="99"/>
    <w:rsid w:val="000B1845"/>
    <w:rPr>
      <w:color w:val="0000FF"/>
      <w:u w:val="single"/>
    </w:rPr>
  </w:style>
  <w:style w:type="character" w:styleId="LineNumber">
    <w:name w:val="line number"/>
    <w:basedOn w:val="DefaultParagraphFont"/>
    <w:semiHidden/>
    <w:rsid w:val="000B1845"/>
  </w:style>
  <w:style w:type="paragraph" w:styleId="List">
    <w:name w:val="List"/>
    <w:basedOn w:val="Normal"/>
    <w:semiHidden/>
    <w:rsid w:val="000B1845"/>
    <w:pPr>
      <w:ind w:left="360" w:hanging="360"/>
    </w:pPr>
  </w:style>
  <w:style w:type="paragraph" w:styleId="List2">
    <w:name w:val="List 2"/>
    <w:basedOn w:val="Normal"/>
    <w:semiHidden/>
    <w:rsid w:val="000B1845"/>
    <w:pPr>
      <w:ind w:left="720" w:hanging="360"/>
    </w:pPr>
  </w:style>
  <w:style w:type="paragraph" w:styleId="List3">
    <w:name w:val="List 3"/>
    <w:basedOn w:val="Normal"/>
    <w:semiHidden/>
    <w:rsid w:val="000B1845"/>
    <w:pPr>
      <w:ind w:left="1080" w:hanging="360"/>
    </w:pPr>
  </w:style>
  <w:style w:type="paragraph" w:styleId="List4">
    <w:name w:val="List 4"/>
    <w:basedOn w:val="Normal"/>
    <w:semiHidden/>
    <w:rsid w:val="000B1845"/>
    <w:pPr>
      <w:ind w:left="1440" w:hanging="360"/>
    </w:pPr>
  </w:style>
  <w:style w:type="paragraph" w:styleId="List5">
    <w:name w:val="List 5"/>
    <w:basedOn w:val="Normal"/>
    <w:semiHidden/>
    <w:rsid w:val="000B1845"/>
    <w:pPr>
      <w:ind w:left="1800" w:hanging="360"/>
    </w:pPr>
  </w:style>
  <w:style w:type="paragraph" w:styleId="ListBullet">
    <w:name w:val="List Bullet"/>
    <w:basedOn w:val="Normal"/>
    <w:autoRedefine/>
    <w:semiHidden/>
    <w:rsid w:val="000B1845"/>
    <w:pPr>
      <w:numPr>
        <w:numId w:val="6"/>
      </w:numPr>
    </w:pPr>
  </w:style>
  <w:style w:type="paragraph" w:styleId="ListBullet2">
    <w:name w:val="List Bullet 2"/>
    <w:basedOn w:val="Normal"/>
    <w:autoRedefine/>
    <w:semiHidden/>
    <w:rsid w:val="000B1845"/>
    <w:pPr>
      <w:numPr>
        <w:numId w:val="7"/>
      </w:numPr>
    </w:pPr>
  </w:style>
  <w:style w:type="paragraph" w:styleId="ListBullet3">
    <w:name w:val="List Bullet 3"/>
    <w:basedOn w:val="Normal"/>
    <w:autoRedefine/>
    <w:semiHidden/>
    <w:rsid w:val="000B1845"/>
    <w:pPr>
      <w:numPr>
        <w:numId w:val="8"/>
      </w:numPr>
    </w:pPr>
  </w:style>
  <w:style w:type="paragraph" w:styleId="ListBullet4">
    <w:name w:val="List Bullet 4"/>
    <w:basedOn w:val="Normal"/>
    <w:autoRedefine/>
    <w:semiHidden/>
    <w:rsid w:val="000B1845"/>
    <w:pPr>
      <w:numPr>
        <w:numId w:val="9"/>
      </w:numPr>
    </w:pPr>
  </w:style>
  <w:style w:type="paragraph" w:styleId="ListBullet5">
    <w:name w:val="List Bullet 5"/>
    <w:basedOn w:val="Normal"/>
    <w:autoRedefine/>
    <w:semiHidden/>
    <w:rsid w:val="000B1845"/>
    <w:pPr>
      <w:numPr>
        <w:numId w:val="10"/>
      </w:numPr>
    </w:pPr>
  </w:style>
  <w:style w:type="paragraph" w:styleId="ListContinue">
    <w:name w:val="List Continue"/>
    <w:basedOn w:val="Normal"/>
    <w:semiHidden/>
    <w:rsid w:val="000B1845"/>
    <w:pPr>
      <w:spacing w:after="120"/>
      <w:ind w:left="360"/>
    </w:pPr>
  </w:style>
  <w:style w:type="paragraph" w:styleId="ListContinue2">
    <w:name w:val="List Continue 2"/>
    <w:basedOn w:val="Normal"/>
    <w:semiHidden/>
    <w:rsid w:val="000B1845"/>
    <w:pPr>
      <w:spacing w:after="120"/>
      <w:ind w:left="720"/>
    </w:pPr>
  </w:style>
  <w:style w:type="paragraph" w:styleId="ListContinue3">
    <w:name w:val="List Continue 3"/>
    <w:basedOn w:val="Normal"/>
    <w:semiHidden/>
    <w:rsid w:val="000B1845"/>
    <w:pPr>
      <w:spacing w:after="120"/>
      <w:ind w:left="1080"/>
    </w:pPr>
  </w:style>
  <w:style w:type="paragraph" w:styleId="ListContinue4">
    <w:name w:val="List Continue 4"/>
    <w:basedOn w:val="Normal"/>
    <w:semiHidden/>
    <w:rsid w:val="000B1845"/>
    <w:pPr>
      <w:spacing w:after="120"/>
      <w:ind w:left="1440"/>
    </w:pPr>
  </w:style>
  <w:style w:type="paragraph" w:styleId="ListContinue5">
    <w:name w:val="List Continue 5"/>
    <w:basedOn w:val="Normal"/>
    <w:semiHidden/>
    <w:rsid w:val="000B1845"/>
    <w:pPr>
      <w:spacing w:after="120"/>
      <w:ind w:left="1800"/>
    </w:pPr>
  </w:style>
  <w:style w:type="paragraph" w:styleId="ListNumber">
    <w:name w:val="List Number"/>
    <w:basedOn w:val="Normal"/>
    <w:semiHidden/>
    <w:rsid w:val="000B1845"/>
    <w:pPr>
      <w:numPr>
        <w:numId w:val="11"/>
      </w:numPr>
    </w:pPr>
  </w:style>
  <w:style w:type="paragraph" w:styleId="ListNumber2">
    <w:name w:val="List Number 2"/>
    <w:basedOn w:val="Normal"/>
    <w:semiHidden/>
    <w:rsid w:val="000B1845"/>
    <w:pPr>
      <w:numPr>
        <w:numId w:val="12"/>
      </w:numPr>
    </w:pPr>
  </w:style>
  <w:style w:type="paragraph" w:styleId="ListNumber3">
    <w:name w:val="List Number 3"/>
    <w:basedOn w:val="Normal"/>
    <w:semiHidden/>
    <w:rsid w:val="000B1845"/>
    <w:pPr>
      <w:numPr>
        <w:numId w:val="13"/>
      </w:numPr>
    </w:pPr>
  </w:style>
  <w:style w:type="paragraph" w:styleId="ListNumber4">
    <w:name w:val="List Number 4"/>
    <w:basedOn w:val="Normal"/>
    <w:semiHidden/>
    <w:rsid w:val="000B1845"/>
    <w:pPr>
      <w:numPr>
        <w:numId w:val="14"/>
      </w:numPr>
    </w:pPr>
  </w:style>
  <w:style w:type="paragraph" w:styleId="ListNumber5">
    <w:name w:val="List Number 5"/>
    <w:basedOn w:val="Normal"/>
    <w:semiHidden/>
    <w:rsid w:val="000B1845"/>
    <w:pPr>
      <w:numPr>
        <w:numId w:val="15"/>
      </w:numPr>
    </w:pPr>
  </w:style>
  <w:style w:type="paragraph" w:styleId="MessageHeader">
    <w:name w:val="Message Header"/>
    <w:basedOn w:val="Normal"/>
    <w:semiHidden/>
    <w:rsid w:val="000B184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semiHidden/>
    <w:rsid w:val="000B1845"/>
    <w:rPr>
      <w:rFonts w:ascii="Times New Roman" w:hAnsi="Times New Roman" w:cs="Times New Roman"/>
    </w:rPr>
  </w:style>
  <w:style w:type="paragraph" w:styleId="NormalIndent">
    <w:name w:val="Normal Indent"/>
    <w:basedOn w:val="Normal"/>
    <w:semiHidden/>
    <w:rsid w:val="000B1845"/>
    <w:pPr>
      <w:ind w:left="720"/>
    </w:pPr>
  </w:style>
  <w:style w:type="paragraph" w:styleId="NoteHeading">
    <w:name w:val="Note Heading"/>
    <w:basedOn w:val="Normal"/>
    <w:next w:val="Normal"/>
    <w:semiHidden/>
    <w:rsid w:val="000B1845"/>
  </w:style>
  <w:style w:type="character" w:styleId="PageNumber">
    <w:name w:val="page number"/>
    <w:basedOn w:val="DefaultParagraphFont"/>
    <w:semiHidden/>
    <w:rsid w:val="000B1845"/>
  </w:style>
  <w:style w:type="paragraph" w:styleId="Salutation">
    <w:name w:val="Salutation"/>
    <w:basedOn w:val="Normal"/>
    <w:next w:val="Normal"/>
    <w:semiHidden/>
    <w:rsid w:val="000B1845"/>
  </w:style>
  <w:style w:type="paragraph" w:styleId="Signature">
    <w:name w:val="Signature"/>
    <w:basedOn w:val="Normal"/>
    <w:semiHidden/>
    <w:rsid w:val="000B1845"/>
    <w:pPr>
      <w:ind w:left="4320"/>
    </w:pPr>
  </w:style>
  <w:style w:type="character" w:styleId="Strong">
    <w:name w:val="Strong"/>
    <w:qFormat/>
    <w:rsid w:val="000B1845"/>
    <w:rPr>
      <w:b/>
      <w:bCs/>
    </w:rPr>
  </w:style>
  <w:style w:type="paragraph" w:styleId="Subtitle">
    <w:name w:val="Subtitle"/>
    <w:basedOn w:val="Normal"/>
    <w:qFormat/>
    <w:rsid w:val="000B1845"/>
    <w:pPr>
      <w:spacing w:after="60"/>
      <w:jc w:val="center"/>
      <w:outlineLvl w:val="1"/>
    </w:pPr>
    <w:rPr>
      <w:rFonts w:ascii="Arial" w:hAnsi="Arial" w:cs="Arial"/>
    </w:rPr>
  </w:style>
  <w:style w:type="table" w:styleId="Table3Deffects1">
    <w:name w:val="Table 3D effect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0B1845"/>
    <w:pPr>
      <w:spacing w:before="240" w:after="60"/>
      <w:jc w:val="center"/>
      <w:outlineLvl w:val="0"/>
    </w:pPr>
    <w:rPr>
      <w:rFonts w:ascii="Arial" w:hAnsi="Arial" w:cs="Arial"/>
      <w:b/>
      <w:bCs/>
      <w:kern w:val="28"/>
      <w:sz w:val="32"/>
      <w:szCs w:val="32"/>
    </w:rPr>
  </w:style>
  <w:style w:type="paragraph" w:customStyle="1" w:styleId="RFCFigure">
    <w:name w:val="RFC Figure"/>
    <w:basedOn w:val="Normal"/>
    <w:rsid w:val="000B1845"/>
    <w:pPr>
      <w:keepNext/>
      <w:keepLines/>
      <w:spacing w:after="0"/>
    </w:pPr>
  </w:style>
  <w:style w:type="paragraph" w:customStyle="1" w:styleId="RFCListBullet">
    <w:name w:val="RFC List Bullet"/>
    <w:basedOn w:val="Normal"/>
    <w:rsid w:val="007F7886"/>
    <w:pPr>
      <w:keepLines/>
      <w:numPr>
        <w:numId w:val="17"/>
      </w:numPr>
    </w:pPr>
  </w:style>
  <w:style w:type="paragraph" w:customStyle="1" w:styleId="RFCAppH3">
    <w:name w:val="RFC App H3"/>
    <w:basedOn w:val="RFCH1-nonum"/>
    <w:next w:val="Normal"/>
    <w:rsid w:val="00A0090F"/>
    <w:pPr>
      <w:numPr>
        <w:ilvl w:val="3"/>
        <w:numId w:val="20"/>
      </w:numPr>
      <w:outlineLvl w:val="3"/>
    </w:pPr>
  </w:style>
  <w:style w:type="paragraph" w:customStyle="1" w:styleId="RFCAppH4">
    <w:name w:val="RFC App H4"/>
    <w:basedOn w:val="RFCH1-nonum"/>
    <w:next w:val="Normal"/>
    <w:rsid w:val="00A0090F"/>
    <w:pPr>
      <w:numPr>
        <w:ilvl w:val="4"/>
        <w:numId w:val="20"/>
      </w:numPr>
      <w:outlineLvl w:val="4"/>
    </w:pPr>
  </w:style>
  <w:style w:type="paragraph" w:customStyle="1" w:styleId="RFCAppH5">
    <w:name w:val="RFC App H5"/>
    <w:basedOn w:val="RFCH1-nonum"/>
    <w:next w:val="Normal"/>
    <w:rsid w:val="00A0090F"/>
    <w:pPr>
      <w:numPr>
        <w:ilvl w:val="5"/>
        <w:numId w:val="20"/>
      </w:numPr>
      <w:outlineLvl w:val="5"/>
    </w:pPr>
  </w:style>
  <w:style w:type="paragraph" w:customStyle="1" w:styleId="RFCBoilerplate">
    <w:name w:val="RFC Boilerplate"/>
    <w:basedOn w:val="Normal"/>
    <w:next w:val="Normal"/>
    <w:semiHidden/>
    <w:rsid w:val="00A41241"/>
  </w:style>
  <w:style w:type="paragraph" w:styleId="BalloonText">
    <w:name w:val="Balloon Text"/>
    <w:basedOn w:val="Normal"/>
    <w:link w:val="BalloonTextChar"/>
    <w:rsid w:val="00683FBF"/>
    <w:pPr>
      <w:spacing w:after="0" w:line="240" w:lineRule="auto"/>
    </w:pPr>
    <w:rPr>
      <w:rFonts w:ascii="Tahoma" w:hAnsi="Tahoma" w:cs="Tahoma"/>
      <w:sz w:val="16"/>
      <w:szCs w:val="16"/>
    </w:rPr>
  </w:style>
  <w:style w:type="character" w:customStyle="1" w:styleId="BalloonTextChar">
    <w:name w:val="Balloon Text Char"/>
    <w:link w:val="BalloonText"/>
    <w:rsid w:val="00683FBF"/>
    <w:rPr>
      <w:rFonts w:ascii="Tahoma" w:eastAsia="Batang" w:hAnsi="Tahoma" w:cs="Tahoma"/>
      <w:sz w:val="16"/>
      <w:szCs w:val="16"/>
    </w:rPr>
  </w:style>
  <w:style w:type="character" w:customStyle="1" w:styleId="HTMLPreformattedChar">
    <w:name w:val="HTML Preformatted Char"/>
    <w:basedOn w:val="DefaultParagraphFont"/>
    <w:link w:val="HTMLPreformatted"/>
    <w:uiPriority w:val="99"/>
    <w:semiHidden/>
    <w:rsid w:val="00325CDE"/>
    <w:rPr>
      <w:rFonts w:ascii="Courier New" w:eastAsia="Batang" w:hAnsi="Courier New" w:cs="Courier New"/>
    </w:rPr>
  </w:style>
  <w:style w:type="paragraph" w:styleId="ListParagraph">
    <w:name w:val="List Paragraph"/>
    <w:basedOn w:val="Normal"/>
    <w:uiPriority w:val="34"/>
    <w:qFormat/>
    <w:rsid w:val="00CC1B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7876275">
      <w:bodyDiv w:val="1"/>
      <w:marLeft w:val="0"/>
      <w:marRight w:val="0"/>
      <w:marTop w:val="0"/>
      <w:marBottom w:val="0"/>
      <w:divBdr>
        <w:top w:val="none" w:sz="0" w:space="0" w:color="auto"/>
        <w:left w:val="none" w:sz="0" w:space="0" w:color="auto"/>
        <w:bottom w:val="none" w:sz="0" w:space="0" w:color="auto"/>
        <w:right w:val="none" w:sz="0" w:space="0" w:color="auto"/>
      </w:divBdr>
    </w:div>
    <w:div w:id="40327341">
      <w:bodyDiv w:val="1"/>
      <w:marLeft w:val="0"/>
      <w:marRight w:val="0"/>
      <w:marTop w:val="0"/>
      <w:marBottom w:val="0"/>
      <w:divBdr>
        <w:top w:val="none" w:sz="0" w:space="0" w:color="auto"/>
        <w:left w:val="none" w:sz="0" w:space="0" w:color="auto"/>
        <w:bottom w:val="none" w:sz="0" w:space="0" w:color="auto"/>
        <w:right w:val="none" w:sz="0" w:space="0" w:color="auto"/>
      </w:divBdr>
    </w:div>
    <w:div w:id="43649973">
      <w:bodyDiv w:val="1"/>
      <w:marLeft w:val="0"/>
      <w:marRight w:val="0"/>
      <w:marTop w:val="0"/>
      <w:marBottom w:val="0"/>
      <w:divBdr>
        <w:top w:val="none" w:sz="0" w:space="0" w:color="auto"/>
        <w:left w:val="none" w:sz="0" w:space="0" w:color="auto"/>
        <w:bottom w:val="none" w:sz="0" w:space="0" w:color="auto"/>
        <w:right w:val="none" w:sz="0" w:space="0" w:color="auto"/>
      </w:divBdr>
    </w:div>
    <w:div w:id="89354596">
      <w:bodyDiv w:val="1"/>
      <w:marLeft w:val="0"/>
      <w:marRight w:val="0"/>
      <w:marTop w:val="0"/>
      <w:marBottom w:val="0"/>
      <w:divBdr>
        <w:top w:val="none" w:sz="0" w:space="0" w:color="auto"/>
        <w:left w:val="none" w:sz="0" w:space="0" w:color="auto"/>
        <w:bottom w:val="none" w:sz="0" w:space="0" w:color="auto"/>
        <w:right w:val="none" w:sz="0" w:space="0" w:color="auto"/>
      </w:divBdr>
    </w:div>
    <w:div w:id="89816151">
      <w:bodyDiv w:val="1"/>
      <w:marLeft w:val="0"/>
      <w:marRight w:val="0"/>
      <w:marTop w:val="0"/>
      <w:marBottom w:val="0"/>
      <w:divBdr>
        <w:top w:val="none" w:sz="0" w:space="0" w:color="auto"/>
        <w:left w:val="none" w:sz="0" w:space="0" w:color="auto"/>
        <w:bottom w:val="none" w:sz="0" w:space="0" w:color="auto"/>
        <w:right w:val="none" w:sz="0" w:space="0" w:color="auto"/>
      </w:divBdr>
    </w:div>
    <w:div w:id="192042165">
      <w:bodyDiv w:val="1"/>
      <w:marLeft w:val="0"/>
      <w:marRight w:val="0"/>
      <w:marTop w:val="0"/>
      <w:marBottom w:val="0"/>
      <w:divBdr>
        <w:top w:val="none" w:sz="0" w:space="0" w:color="auto"/>
        <w:left w:val="none" w:sz="0" w:space="0" w:color="auto"/>
        <w:bottom w:val="none" w:sz="0" w:space="0" w:color="auto"/>
        <w:right w:val="none" w:sz="0" w:space="0" w:color="auto"/>
      </w:divBdr>
    </w:div>
    <w:div w:id="222646259">
      <w:bodyDiv w:val="1"/>
      <w:marLeft w:val="0"/>
      <w:marRight w:val="0"/>
      <w:marTop w:val="0"/>
      <w:marBottom w:val="0"/>
      <w:divBdr>
        <w:top w:val="none" w:sz="0" w:space="0" w:color="auto"/>
        <w:left w:val="none" w:sz="0" w:space="0" w:color="auto"/>
        <w:bottom w:val="none" w:sz="0" w:space="0" w:color="auto"/>
        <w:right w:val="none" w:sz="0" w:space="0" w:color="auto"/>
      </w:divBdr>
    </w:div>
    <w:div w:id="306059667">
      <w:bodyDiv w:val="1"/>
      <w:marLeft w:val="0"/>
      <w:marRight w:val="0"/>
      <w:marTop w:val="0"/>
      <w:marBottom w:val="0"/>
      <w:divBdr>
        <w:top w:val="none" w:sz="0" w:space="0" w:color="auto"/>
        <w:left w:val="none" w:sz="0" w:space="0" w:color="auto"/>
        <w:bottom w:val="none" w:sz="0" w:space="0" w:color="auto"/>
        <w:right w:val="none" w:sz="0" w:space="0" w:color="auto"/>
      </w:divBdr>
    </w:div>
    <w:div w:id="343289330">
      <w:bodyDiv w:val="1"/>
      <w:marLeft w:val="0"/>
      <w:marRight w:val="0"/>
      <w:marTop w:val="0"/>
      <w:marBottom w:val="0"/>
      <w:divBdr>
        <w:top w:val="none" w:sz="0" w:space="0" w:color="auto"/>
        <w:left w:val="none" w:sz="0" w:space="0" w:color="auto"/>
        <w:bottom w:val="none" w:sz="0" w:space="0" w:color="auto"/>
        <w:right w:val="none" w:sz="0" w:space="0" w:color="auto"/>
      </w:divBdr>
    </w:div>
    <w:div w:id="440417685">
      <w:bodyDiv w:val="1"/>
      <w:marLeft w:val="0"/>
      <w:marRight w:val="0"/>
      <w:marTop w:val="0"/>
      <w:marBottom w:val="0"/>
      <w:divBdr>
        <w:top w:val="none" w:sz="0" w:space="0" w:color="auto"/>
        <w:left w:val="none" w:sz="0" w:space="0" w:color="auto"/>
        <w:bottom w:val="none" w:sz="0" w:space="0" w:color="auto"/>
        <w:right w:val="none" w:sz="0" w:space="0" w:color="auto"/>
      </w:divBdr>
    </w:div>
    <w:div w:id="465706674">
      <w:bodyDiv w:val="1"/>
      <w:marLeft w:val="0"/>
      <w:marRight w:val="0"/>
      <w:marTop w:val="0"/>
      <w:marBottom w:val="0"/>
      <w:divBdr>
        <w:top w:val="none" w:sz="0" w:space="0" w:color="auto"/>
        <w:left w:val="none" w:sz="0" w:space="0" w:color="auto"/>
        <w:bottom w:val="none" w:sz="0" w:space="0" w:color="auto"/>
        <w:right w:val="none" w:sz="0" w:space="0" w:color="auto"/>
      </w:divBdr>
    </w:div>
    <w:div w:id="580484617">
      <w:bodyDiv w:val="1"/>
      <w:marLeft w:val="0"/>
      <w:marRight w:val="0"/>
      <w:marTop w:val="0"/>
      <w:marBottom w:val="0"/>
      <w:divBdr>
        <w:top w:val="none" w:sz="0" w:space="0" w:color="auto"/>
        <w:left w:val="none" w:sz="0" w:space="0" w:color="auto"/>
        <w:bottom w:val="none" w:sz="0" w:space="0" w:color="auto"/>
        <w:right w:val="none" w:sz="0" w:space="0" w:color="auto"/>
      </w:divBdr>
    </w:div>
    <w:div w:id="597523505">
      <w:bodyDiv w:val="1"/>
      <w:marLeft w:val="0"/>
      <w:marRight w:val="0"/>
      <w:marTop w:val="0"/>
      <w:marBottom w:val="0"/>
      <w:divBdr>
        <w:top w:val="none" w:sz="0" w:space="0" w:color="auto"/>
        <w:left w:val="none" w:sz="0" w:space="0" w:color="auto"/>
        <w:bottom w:val="none" w:sz="0" w:space="0" w:color="auto"/>
        <w:right w:val="none" w:sz="0" w:space="0" w:color="auto"/>
      </w:divBdr>
    </w:div>
    <w:div w:id="698777407">
      <w:bodyDiv w:val="1"/>
      <w:marLeft w:val="0"/>
      <w:marRight w:val="0"/>
      <w:marTop w:val="0"/>
      <w:marBottom w:val="0"/>
      <w:divBdr>
        <w:top w:val="none" w:sz="0" w:space="0" w:color="auto"/>
        <w:left w:val="none" w:sz="0" w:space="0" w:color="auto"/>
        <w:bottom w:val="none" w:sz="0" w:space="0" w:color="auto"/>
        <w:right w:val="none" w:sz="0" w:space="0" w:color="auto"/>
      </w:divBdr>
    </w:div>
    <w:div w:id="838078909">
      <w:bodyDiv w:val="1"/>
      <w:marLeft w:val="0"/>
      <w:marRight w:val="0"/>
      <w:marTop w:val="0"/>
      <w:marBottom w:val="0"/>
      <w:divBdr>
        <w:top w:val="none" w:sz="0" w:space="0" w:color="auto"/>
        <w:left w:val="none" w:sz="0" w:space="0" w:color="auto"/>
        <w:bottom w:val="none" w:sz="0" w:space="0" w:color="auto"/>
        <w:right w:val="none" w:sz="0" w:space="0" w:color="auto"/>
      </w:divBdr>
    </w:div>
    <w:div w:id="1118334132">
      <w:bodyDiv w:val="1"/>
      <w:marLeft w:val="0"/>
      <w:marRight w:val="0"/>
      <w:marTop w:val="0"/>
      <w:marBottom w:val="0"/>
      <w:divBdr>
        <w:top w:val="none" w:sz="0" w:space="0" w:color="auto"/>
        <w:left w:val="none" w:sz="0" w:space="0" w:color="auto"/>
        <w:bottom w:val="none" w:sz="0" w:space="0" w:color="auto"/>
        <w:right w:val="none" w:sz="0" w:space="0" w:color="auto"/>
      </w:divBdr>
    </w:div>
    <w:div w:id="1146554369">
      <w:bodyDiv w:val="1"/>
      <w:marLeft w:val="0"/>
      <w:marRight w:val="0"/>
      <w:marTop w:val="0"/>
      <w:marBottom w:val="0"/>
      <w:divBdr>
        <w:top w:val="none" w:sz="0" w:space="0" w:color="auto"/>
        <w:left w:val="none" w:sz="0" w:space="0" w:color="auto"/>
        <w:bottom w:val="none" w:sz="0" w:space="0" w:color="auto"/>
        <w:right w:val="none" w:sz="0" w:space="0" w:color="auto"/>
      </w:divBdr>
    </w:div>
    <w:div w:id="1149513441">
      <w:bodyDiv w:val="1"/>
      <w:marLeft w:val="0"/>
      <w:marRight w:val="0"/>
      <w:marTop w:val="0"/>
      <w:marBottom w:val="0"/>
      <w:divBdr>
        <w:top w:val="none" w:sz="0" w:space="0" w:color="auto"/>
        <w:left w:val="none" w:sz="0" w:space="0" w:color="auto"/>
        <w:bottom w:val="none" w:sz="0" w:space="0" w:color="auto"/>
        <w:right w:val="none" w:sz="0" w:space="0" w:color="auto"/>
      </w:divBdr>
    </w:div>
    <w:div w:id="1257251682">
      <w:bodyDiv w:val="1"/>
      <w:marLeft w:val="0"/>
      <w:marRight w:val="0"/>
      <w:marTop w:val="0"/>
      <w:marBottom w:val="0"/>
      <w:divBdr>
        <w:top w:val="none" w:sz="0" w:space="0" w:color="auto"/>
        <w:left w:val="none" w:sz="0" w:space="0" w:color="auto"/>
        <w:bottom w:val="none" w:sz="0" w:space="0" w:color="auto"/>
        <w:right w:val="none" w:sz="0" w:space="0" w:color="auto"/>
      </w:divBdr>
    </w:div>
    <w:div w:id="1308708768">
      <w:bodyDiv w:val="1"/>
      <w:marLeft w:val="0"/>
      <w:marRight w:val="0"/>
      <w:marTop w:val="0"/>
      <w:marBottom w:val="0"/>
      <w:divBdr>
        <w:top w:val="none" w:sz="0" w:space="0" w:color="auto"/>
        <w:left w:val="none" w:sz="0" w:space="0" w:color="auto"/>
        <w:bottom w:val="none" w:sz="0" w:space="0" w:color="auto"/>
        <w:right w:val="none" w:sz="0" w:space="0" w:color="auto"/>
      </w:divBdr>
    </w:div>
    <w:div w:id="1399670481">
      <w:bodyDiv w:val="1"/>
      <w:marLeft w:val="0"/>
      <w:marRight w:val="0"/>
      <w:marTop w:val="0"/>
      <w:marBottom w:val="0"/>
      <w:divBdr>
        <w:top w:val="none" w:sz="0" w:space="0" w:color="auto"/>
        <w:left w:val="none" w:sz="0" w:space="0" w:color="auto"/>
        <w:bottom w:val="none" w:sz="0" w:space="0" w:color="auto"/>
        <w:right w:val="none" w:sz="0" w:space="0" w:color="auto"/>
      </w:divBdr>
    </w:div>
    <w:div w:id="1436750011">
      <w:bodyDiv w:val="1"/>
      <w:marLeft w:val="0"/>
      <w:marRight w:val="0"/>
      <w:marTop w:val="0"/>
      <w:marBottom w:val="0"/>
      <w:divBdr>
        <w:top w:val="none" w:sz="0" w:space="0" w:color="auto"/>
        <w:left w:val="none" w:sz="0" w:space="0" w:color="auto"/>
        <w:bottom w:val="none" w:sz="0" w:space="0" w:color="auto"/>
        <w:right w:val="none" w:sz="0" w:space="0" w:color="auto"/>
      </w:divBdr>
    </w:div>
    <w:div w:id="1484394617">
      <w:bodyDiv w:val="1"/>
      <w:marLeft w:val="0"/>
      <w:marRight w:val="0"/>
      <w:marTop w:val="0"/>
      <w:marBottom w:val="0"/>
      <w:divBdr>
        <w:top w:val="none" w:sz="0" w:space="0" w:color="auto"/>
        <w:left w:val="none" w:sz="0" w:space="0" w:color="auto"/>
        <w:bottom w:val="none" w:sz="0" w:space="0" w:color="auto"/>
        <w:right w:val="none" w:sz="0" w:space="0" w:color="auto"/>
      </w:divBdr>
    </w:div>
    <w:div w:id="1552302094">
      <w:bodyDiv w:val="1"/>
      <w:marLeft w:val="0"/>
      <w:marRight w:val="0"/>
      <w:marTop w:val="0"/>
      <w:marBottom w:val="0"/>
      <w:divBdr>
        <w:top w:val="none" w:sz="0" w:space="0" w:color="auto"/>
        <w:left w:val="none" w:sz="0" w:space="0" w:color="auto"/>
        <w:bottom w:val="none" w:sz="0" w:space="0" w:color="auto"/>
        <w:right w:val="none" w:sz="0" w:space="0" w:color="auto"/>
      </w:divBdr>
    </w:div>
    <w:div w:id="1651861374">
      <w:bodyDiv w:val="1"/>
      <w:marLeft w:val="0"/>
      <w:marRight w:val="0"/>
      <w:marTop w:val="0"/>
      <w:marBottom w:val="0"/>
      <w:divBdr>
        <w:top w:val="none" w:sz="0" w:space="0" w:color="auto"/>
        <w:left w:val="none" w:sz="0" w:space="0" w:color="auto"/>
        <w:bottom w:val="none" w:sz="0" w:space="0" w:color="auto"/>
        <w:right w:val="none" w:sz="0" w:space="0" w:color="auto"/>
      </w:divBdr>
    </w:div>
    <w:div w:id="1758791139">
      <w:bodyDiv w:val="1"/>
      <w:marLeft w:val="0"/>
      <w:marRight w:val="0"/>
      <w:marTop w:val="0"/>
      <w:marBottom w:val="0"/>
      <w:divBdr>
        <w:top w:val="none" w:sz="0" w:space="0" w:color="auto"/>
        <w:left w:val="none" w:sz="0" w:space="0" w:color="auto"/>
        <w:bottom w:val="none" w:sz="0" w:space="0" w:color="auto"/>
        <w:right w:val="none" w:sz="0" w:space="0" w:color="auto"/>
      </w:divBdr>
    </w:div>
    <w:div w:id="1889680231">
      <w:bodyDiv w:val="1"/>
      <w:marLeft w:val="0"/>
      <w:marRight w:val="0"/>
      <w:marTop w:val="0"/>
      <w:marBottom w:val="0"/>
      <w:divBdr>
        <w:top w:val="none" w:sz="0" w:space="0" w:color="auto"/>
        <w:left w:val="none" w:sz="0" w:space="0" w:color="auto"/>
        <w:bottom w:val="none" w:sz="0" w:space="0" w:color="auto"/>
        <w:right w:val="none" w:sz="0" w:space="0" w:color="auto"/>
      </w:divBdr>
    </w:div>
    <w:div w:id="1911847070">
      <w:bodyDiv w:val="1"/>
      <w:marLeft w:val="0"/>
      <w:marRight w:val="0"/>
      <w:marTop w:val="0"/>
      <w:marBottom w:val="0"/>
      <w:divBdr>
        <w:top w:val="none" w:sz="0" w:space="0" w:color="auto"/>
        <w:left w:val="none" w:sz="0" w:space="0" w:color="auto"/>
        <w:bottom w:val="none" w:sz="0" w:space="0" w:color="auto"/>
        <w:right w:val="none" w:sz="0" w:space="0" w:color="auto"/>
      </w:divBdr>
    </w:div>
    <w:div w:id="2021540949">
      <w:bodyDiv w:val="1"/>
      <w:marLeft w:val="0"/>
      <w:marRight w:val="0"/>
      <w:marTop w:val="0"/>
      <w:marBottom w:val="0"/>
      <w:divBdr>
        <w:top w:val="none" w:sz="0" w:space="0" w:color="auto"/>
        <w:left w:val="none" w:sz="0" w:space="0" w:color="auto"/>
        <w:bottom w:val="none" w:sz="0" w:space="0" w:color="auto"/>
        <w:right w:val="none" w:sz="0" w:space="0" w:color="auto"/>
      </w:divBdr>
    </w:div>
    <w:div w:id="2090731077">
      <w:bodyDiv w:val="1"/>
      <w:marLeft w:val="0"/>
      <w:marRight w:val="0"/>
      <w:marTop w:val="0"/>
      <w:marBottom w:val="0"/>
      <w:divBdr>
        <w:top w:val="none" w:sz="0" w:space="0" w:color="auto"/>
        <w:left w:val="none" w:sz="0" w:space="0" w:color="auto"/>
        <w:bottom w:val="none" w:sz="0" w:space="0" w:color="auto"/>
        <w:right w:val="none" w:sz="0" w:space="0" w:color="auto"/>
      </w:divBdr>
    </w:div>
    <w:div w:id="2131781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andesh\Downloads\2-Word-v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3F509D-1289-4060-BD94-B2E7DAE2E5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2-Word-v2.0.template</Template>
  <TotalTime>1</TotalTime>
  <Pages>9</Pages>
  <Words>2219</Words>
  <Characters>12651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Network Working Group</vt:lpstr>
    </vt:vector>
  </TitlesOfParts>
  <Company>USC/ISI</Company>
  <LinksUpToDate>false</LinksUpToDate>
  <CharactersWithSpaces>14841</CharactersWithSpaces>
  <SharedDoc>false</SharedDoc>
  <HLinks>
    <vt:vector size="180" baseType="variant">
      <vt:variant>
        <vt:i4>1769534</vt:i4>
      </vt:variant>
      <vt:variant>
        <vt:i4>275</vt:i4>
      </vt:variant>
      <vt:variant>
        <vt:i4>0</vt:i4>
      </vt:variant>
      <vt:variant>
        <vt:i4>5</vt:i4>
      </vt:variant>
      <vt:variant>
        <vt:lpwstr/>
      </vt:variant>
      <vt:variant>
        <vt:lpwstr>_Toc258322689</vt:lpwstr>
      </vt:variant>
      <vt:variant>
        <vt:i4>1769534</vt:i4>
      </vt:variant>
      <vt:variant>
        <vt:i4>269</vt:i4>
      </vt:variant>
      <vt:variant>
        <vt:i4>0</vt:i4>
      </vt:variant>
      <vt:variant>
        <vt:i4>5</vt:i4>
      </vt:variant>
      <vt:variant>
        <vt:lpwstr/>
      </vt:variant>
      <vt:variant>
        <vt:lpwstr>_Toc258322688</vt:lpwstr>
      </vt:variant>
      <vt:variant>
        <vt:i4>1769534</vt:i4>
      </vt:variant>
      <vt:variant>
        <vt:i4>263</vt:i4>
      </vt:variant>
      <vt:variant>
        <vt:i4>0</vt:i4>
      </vt:variant>
      <vt:variant>
        <vt:i4>5</vt:i4>
      </vt:variant>
      <vt:variant>
        <vt:lpwstr/>
      </vt:variant>
      <vt:variant>
        <vt:lpwstr>_Toc258322687</vt:lpwstr>
      </vt:variant>
      <vt:variant>
        <vt:i4>1769534</vt:i4>
      </vt:variant>
      <vt:variant>
        <vt:i4>257</vt:i4>
      </vt:variant>
      <vt:variant>
        <vt:i4>0</vt:i4>
      </vt:variant>
      <vt:variant>
        <vt:i4>5</vt:i4>
      </vt:variant>
      <vt:variant>
        <vt:lpwstr/>
      </vt:variant>
      <vt:variant>
        <vt:lpwstr>_Toc258322686</vt:lpwstr>
      </vt:variant>
      <vt:variant>
        <vt:i4>1769534</vt:i4>
      </vt:variant>
      <vt:variant>
        <vt:i4>251</vt:i4>
      </vt:variant>
      <vt:variant>
        <vt:i4>0</vt:i4>
      </vt:variant>
      <vt:variant>
        <vt:i4>5</vt:i4>
      </vt:variant>
      <vt:variant>
        <vt:lpwstr/>
      </vt:variant>
      <vt:variant>
        <vt:lpwstr>_Toc258322685</vt:lpwstr>
      </vt:variant>
      <vt:variant>
        <vt:i4>1769534</vt:i4>
      </vt:variant>
      <vt:variant>
        <vt:i4>245</vt:i4>
      </vt:variant>
      <vt:variant>
        <vt:i4>0</vt:i4>
      </vt:variant>
      <vt:variant>
        <vt:i4>5</vt:i4>
      </vt:variant>
      <vt:variant>
        <vt:lpwstr/>
      </vt:variant>
      <vt:variant>
        <vt:lpwstr>_Toc258322684</vt:lpwstr>
      </vt:variant>
      <vt:variant>
        <vt:i4>1769534</vt:i4>
      </vt:variant>
      <vt:variant>
        <vt:i4>239</vt:i4>
      </vt:variant>
      <vt:variant>
        <vt:i4>0</vt:i4>
      </vt:variant>
      <vt:variant>
        <vt:i4>5</vt:i4>
      </vt:variant>
      <vt:variant>
        <vt:lpwstr/>
      </vt:variant>
      <vt:variant>
        <vt:lpwstr>_Toc258322683</vt:lpwstr>
      </vt:variant>
      <vt:variant>
        <vt:i4>1769534</vt:i4>
      </vt:variant>
      <vt:variant>
        <vt:i4>233</vt:i4>
      </vt:variant>
      <vt:variant>
        <vt:i4>0</vt:i4>
      </vt:variant>
      <vt:variant>
        <vt:i4>5</vt:i4>
      </vt:variant>
      <vt:variant>
        <vt:lpwstr/>
      </vt:variant>
      <vt:variant>
        <vt:lpwstr>_Toc258322682</vt:lpwstr>
      </vt:variant>
      <vt:variant>
        <vt:i4>1769534</vt:i4>
      </vt:variant>
      <vt:variant>
        <vt:i4>227</vt:i4>
      </vt:variant>
      <vt:variant>
        <vt:i4>0</vt:i4>
      </vt:variant>
      <vt:variant>
        <vt:i4>5</vt:i4>
      </vt:variant>
      <vt:variant>
        <vt:lpwstr/>
      </vt:variant>
      <vt:variant>
        <vt:lpwstr>_Toc258322681</vt:lpwstr>
      </vt:variant>
      <vt:variant>
        <vt:i4>1769534</vt:i4>
      </vt:variant>
      <vt:variant>
        <vt:i4>221</vt:i4>
      </vt:variant>
      <vt:variant>
        <vt:i4>0</vt:i4>
      </vt:variant>
      <vt:variant>
        <vt:i4>5</vt:i4>
      </vt:variant>
      <vt:variant>
        <vt:lpwstr/>
      </vt:variant>
      <vt:variant>
        <vt:lpwstr>_Toc258322680</vt:lpwstr>
      </vt:variant>
      <vt:variant>
        <vt:i4>1310782</vt:i4>
      </vt:variant>
      <vt:variant>
        <vt:i4>215</vt:i4>
      </vt:variant>
      <vt:variant>
        <vt:i4>0</vt:i4>
      </vt:variant>
      <vt:variant>
        <vt:i4>5</vt:i4>
      </vt:variant>
      <vt:variant>
        <vt:lpwstr/>
      </vt:variant>
      <vt:variant>
        <vt:lpwstr>_Toc258322679</vt:lpwstr>
      </vt:variant>
      <vt:variant>
        <vt:i4>1310782</vt:i4>
      </vt:variant>
      <vt:variant>
        <vt:i4>209</vt:i4>
      </vt:variant>
      <vt:variant>
        <vt:i4>0</vt:i4>
      </vt:variant>
      <vt:variant>
        <vt:i4>5</vt:i4>
      </vt:variant>
      <vt:variant>
        <vt:lpwstr/>
      </vt:variant>
      <vt:variant>
        <vt:lpwstr>_Toc258322678</vt:lpwstr>
      </vt:variant>
      <vt:variant>
        <vt:i4>1310782</vt:i4>
      </vt:variant>
      <vt:variant>
        <vt:i4>203</vt:i4>
      </vt:variant>
      <vt:variant>
        <vt:i4>0</vt:i4>
      </vt:variant>
      <vt:variant>
        <vt:i4>5</vt:i4>
      </vt:variant>
      <vt:variant>
        <vt:lpwstr/>
      </vt:variant>
      <vt:variant>
        <vt:lpwstr>_Toc258322677</vt:lpwstr>
      </vt:variant>
      <vt:variant>
        <vt:i4>1310782</vt:i4>
      </vt:variant>
      <vt:variant>
        <vt:i4>197</vt:i4>
      </vt:variant>
      <vt:variant>
        <vt:i4>0</vt:i4>
      </vt:variant>
      <vt:variant>
        <vt:i4>5</vt:i4>
      </vt:variant>
      <vt:variant>
        <vt:lpwstr/>
      </vt:variant>
      <vt:variant>
        <vt:lpwstr>_Toc258322676</vt:lpwstr>
      </vt:variant>
      <vt:variant>
        <vt:i4>1310782</vt:i4>
      </vt:variant>
      <vt:variant>
        <vt:i4>191</vt:i4>
      </vt:variant>
      <vt:variant>
        <vt:i4>0</vt:i4>
      </vt:variant>
      <vt:variant>
        <vt:i4>5</vt:i4>
      </vt:variant>
      <vt:variant>
        <vt:lpwstr/>
      </vt:variant>
      <vt:variant>
        <vt:lpwstr>_Toc258322675</vt:lpwstr>
      </vt:variant>
      <vt:variant>
        <vt:i4>1310782</vt:i4>
      </vt:variant>
      <vt:variant>
        <vt:i4>185</vt:i4>
      </vt:variant>
      <vt:variant>
        <vt:i4>0</vt:i4>
      </vt:variant>
      <vt:variant>
        <vt:i4>5</vt:i4>
      </vt:variant>
      <vt:variant>
        <vt:lpwstr/>
      </vt:variant>
      <vt:variant>
        <vt:lpwstr>_Toc258322674</vt:lpwstr>
      </vt:variant>
      <vt:variant>
        <vt:i4>1310782</vt:i4>
      </vt:variant>
      <vt:variant>
        <vt:i4>179</vt:i4>
      </vt:variant>
      <vt:variant>
        <vt:i4>0</vt:i4>
      </vt:variant>
      <vt:variant>
        <vt:i4>5</vt:i4>
      </vt:variant>
      <vt:variant>
        <vt:lpwstr/>
      </vt:variant>
      <vt:variant>
        <vt:lpwstr>_Toc258322673</vt:lpwstr>
      </vt:variant>
      <vt:variant>
        <vt:i4>1310782</vt:i4>
      </vt:variant>
      <vt:variant>
        <vt:i4>173</vt:i4>
      </vt:variant>
      <vt:variant>
        <vt:i4>0</vt:i4>
      </vt:variant>
      <vt:variant>
        <vt:i4>5</vt:i4>
      </vt:variant>
      <vt:variant>
        <vt:lpwstr/>
      </vt:variant>
      <vt:variant>
        <vt:lpwstr>_Toc258322672</vt:lpwstr>
      </vt:variant>
      <vt:variant>
        <vt:i4>1310782</vt:i4>
      </vt:variant>
      <vt:variant>
        <vt:i4>167</vt:i4>
      </vt:variant>
      <vt:variant>
        <vt:i4>0</vt:i4>
      </vt:variant>
      <vt:variant>
        <vt:i4>5</vt:i4>
      </vt:variant>
      <vt:variant>
        <vt:lpwstr/>
      </vt:variant>
      <vt:variant>
        <vt:lpwstr>_Toc258322671</vt:lpwstr>
      </vt:variant>
      <vt:variant>
        <vt:i4>1310782</vt:i4>
      </vt:variant>
      <vt:variant>
        <vt:i4>161</vt:i4>
      </vt:variant>
      <vt:variant>
        <vt:i4>0</vt:i4>
      </vt:variant>
      <vt:variant>
        <vt:i4>5</vt:i4>
      </vt:variant>
      <vt:variant>
        <vt:lpwstr/>
      </vt:variant>
      <vt:variant>
        <vt:lpwstr>_Toc258322670</vt:lpwstr>
      </vt:variant>
      <vt:variant>
        <vt:i4>1376318</vt:i4>
      </vt:variant>
      <vt:variant>
        <vt:i4>155</vt:i4>
      </vt:variant>
      <vt:variant>
        <vt:i4>0</vt:i4>
      </vt:variant>
      <vt:variant>
        <vt:i4>5</vt:i4>
      </vt:variant>
      <vt:variant>
        <vt:lpwstr/>
      </vt:variant>
      <vt:variant>
        <vt:lpwstr>_Toc258322669</vt:lpwstr>
      </vt:variant>
      <vt:variant>
        <vt:i4>1376318</vt:i4>
      </vt:variant>
      <vt:variant>
        <vt:i4>149</vt:i4>
      </vt:variant>
      <vt:variant>
        <vt:i4>0</vt:i4>
      </vt:variant>
      <vt:variant>
        <vt:i4>5</vt:i4>
      </vt:variant>
      <vt:variant>
        <vt:lpwstr/>
      </vt:variant>
      <vt:variant>
        <vt:lpwstr>_Toc258322668</vt:lpwstr>
      </vt:variant>
      <vt:variant>
        <vt:i4>1376318</vt:i4>
      </vt:variant>
      <vt:variant>
        <vt:i4>143</vt:i4>
      </vt:variant>
      <vt:variant>
        <vt:i4>0</vt:i4>
      </vt:variant>
      <vt:variant>
        <vt:i4>5</vt:i4>
      </vt:variant>
      <vt:variant>
        <vt:lpwstr/>
      </vt:variant>
      <vt:variant>
        <vt:lpwstr>_Toc258322667</vt:lpwstr>
      </vt:variant>
      <vt:variant>
        <vt:i4>1376318</vt:i4>
      </vt:variant>
      <vt:variant>
        <vt:i4>137</vt:i4>
      </vt:variant>
      <vt:variant>
        <vt:i4>0</vt:i4>
      </vt:variant>
      <vt:variant>
        <vt:i4>5</vt:i4>
      </vt:variant>
      <vt:variant>
        <vt:lpwstr/>
      </vt:variant>
      <vt:variant>
        <vt:lpwstr>_Toc258322666</vt:lpwstr>
      </vt:variant>
      <vt:variant>
        <vt:i4>1376318</vt:i4>
      </vt:variant>
      <vt:variant>
        <vt:i4>131</vt:i4>
      </vt:variant>
      <vt:variant>
        <vt:i4>0</vt:i4>
      </vt:variant>
      <vt:variant>
        <vt:i4>5</vt:i4>
      </vt:variant>
      <vt:variant>
        <vt:lpwstr/>
      </vt:variant>
      <vt:variant>
        <vt:lpwstr>_Toc258322665</vt:lpwstr>
      </vt:variant>
      <vt:variant>
        <vt:i4>1376318</vt:i4>
      </vt:variant>
      <vt:variant>
        <vt:i4>125</vt:i4>
      </vt:variant>
      <vt:variant>
        <vt:i4>0</vt:i4>
      </vt:variant>
      <vt:variant>
        <vt:i4>5</vt:i4>
      </vt:variant>
      <vt:variant>
        <vt:lpwstr/>
      </vt:variant>
      <vt:variant>
        <vt:lpwstr>_Toc258322664</vt:lpwstr>
      </vt:variant>
      <vt:variant>
        <vt:i4>1376318</vt:i4>
      </vt:variant>
      <vt:variant>
        <vt:i4>119</vt:i4>
      </vt:variant>
      <vt:variant>
        <vt:i4>0</vt:i4>
      </vt:variant>
      <vt:variant>
        <vt:i4>5</vt:i4>
      </vt:variant>
      <vt:variant>
        <vt:lpwstr/>
      </vt:variant>
      <vt:variant>
        <vt:lpwstr>_Toc258322663</vt:lpwstr>
      </vt:variant>
      <vt:variant>
        <vt:i4>1376318</vt:i4>
      </vt:variant>
      <vt:variant>
        <vt:i4>113</vt:i4>
      </vt:variant>
      <vt:variant>
        <vt:i4>0</vt:i4>
      </vt:variant>
      <vt:variant>
        <vt:i4>5</vt:i4>
      </vt:variant>
      <vt:variant>
        <vt:lpwstr/>
      </vt:variant>
      <vt:variant>
        <vt:lpwstr>_Toc258322662</vt:lpwstr>
      </vt:variant>
      <vt:variant>
        <vt:i4>1376318</vt:i4>
      </vt:variant>
      <vt:variant>
        <vt:i4>107</vt:i4>
      </vt:variant>
      <vt:variant>
        <vt:i4>0</vt:i4>
      </vt:variant>
      <vt:variant>
        <vt:i4>5</vt:i4>
      </vt:variant>
      <vt:variant>
        <vt:lpwstr/>
      </vt:variant>
      <vt:variant>
        <vt:lpwstr>_Toc258322661</vt:lpwstr>
      </vt:variant>
      <vt:variant>
        <vt:i4>1376318</vt:i4>
      </vt:variant>
      <vt:variant>
        <vt:i4>101</vt:i4>
      </vt:variant>
      <vt:variant>
        <vt:i4>0</vt:i4>
      </vt:variant>
      <vt:variant>
        <vt:i4>5</vt:i4>
      </vt:variant>
      <vt:variant>
        <vt:lpwstr/>
      </vt:variant>
      <vt:variant>
        <vt:lpwstr>_Toc258322660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Working Group</dc:title>
  <dc:subject/>
  <dc:creator>Bandesh</dc:creator>
  <cp:keywords/>
  <cp:lastModifiedBy>sravani</cp:lastModifiedBy>
  <cp:revision>3</cp:revision>
  <cp:lastPrinted>2018-10-30T08:01:00Z</cp:lastPrinted>
  <dcterms:created xsi:type="dcterms:W3CDTF">2018-11-30T06:44:00Z</dcterms:created>
  <dcterms:modified xsi:type="dcterms:W3CDTF">2018-11-30T06:45:00Z</dcterms:modified>
</cp:coreProperties>
</file>